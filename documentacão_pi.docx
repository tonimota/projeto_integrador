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2809631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D1760C" w:rsidRDefault="00D1760C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0">
                    <wp:simplePos x="0" y="0"/>
                    <wp:positionH relativeFrom="page">
                      <wp:posOffset>457200</wp:posOffset>
                    </wp:positionH>
                    <wp:positionV relativeFrom="margin">
                      <wp:posOffset>19050</wp:posOffset>
                    </wp:positionV>
                    <wp:extent cx="6153150" cy="6667500"/>
                    <wp:effectExtent l="0" t="0" r="0" b="0"/>
                    <wp:wrapNone/>
                    <wp:docPr id="14" name="Caixa de Texto 14" descr="Título do relatóri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3150" cy="666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5D4EAF2ABE8E44959236EA0F7C1DEC4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1760C" w:rsidRPr="0028506E" w:rsidRDefault="0028506E">
                                    <w:pPr>
                                      <w:pStyle w:val="Ttulo11"/>
                                      <w:rPr>
                                        <w:sz w:val="144"/>
                                      </w:rPr>
                                    </w:pPr>
                                    <w:r w:rsidRPr="0028506E">
                                      <w:rPr>
                                        <w:sz w:val="144"/>
                                      </w:rPr>
                                      <w:t xml:space="preserve">User </w:t>
                                    </w:r>
                                    <w:r w:rsidR="004143E5">
                                      <w:rPr>
                                        <w:sz w:val="144"/>
                                      </w:rPr>
                                      <w:t>guide</w:t>
                                    </w:r>
                                  </w:p>
                                </w:sdtContent>
                              </w:sdt>
                              <w:p w:rsidR="00D1760C" w:rsidRPr="0028506E" w:rsidRDefault="00FB6762">
                                <w:pPr>
                                  <w:pStyle w:val="Subttulo1"/>
                                  <w:ind w:left="144" w:right="720"/>
                                  <w:rPr>
                                    <w:color w:val="5F5F5F" w:themeColor="accent5"/>
                                  </w:rPr>
                                </w:pPr>
                                <w:sdt>
                                  <w:sdtPr>
                                    <w:rPr>
                                      <w:color w:val="5F5F5F" w:themeColor="accent5"/>
                                    </w:rPr>
                                    <w:alias w:val="Data"/>
                                    <w:id w:val="1417830956"/>
                                    <w:placeholder>
                                      <w:docPart w:val="17F6C33AD9E941EABA16C9F2E6BC9AE4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8506E" w:rsidRPr="0028506E">
                                      <w:rPr>
                                        <w:color w:val="5F5F5F" w:themeColor="accent5"/>
                                      </w:rPr>
                                      <w:t>2016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F5F5F" w:themeColor="accent5"/>
                                  </w:rPr>
                                  <w:alias w:val="Citação ou Resumo"/>
                                  <w:tag w:val="Citação ou Resumo"/>
                                  <w:id w:val="-247963122"/>
                                  <w:placeholder>
                                    <w:docPart w:val="1ECCEB1D26DA46D5847F812B2AC44CB2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1760C" w:rsidRPr="0028506E" w:rsidRDefault="0028506E">
                                    <w:pPr>
                                      <w:pStyle w:val="Resumo"/>
                                      <w:spacing w:after="600"/>
                                      <w:rPr>
                                        <w:color w:val="5F5F5F" w:themeColor="accent5"/>
                                      </w:rPr>
                                    </w:pPr>
                                    <w:r w:rsidRPr="0028506E">
                                      <w:rPr>
                                        <w:color w:val="5F5F5F" w:themeColor="accent5"/>
                                      </w:rPr>
                                      <w:t>Nesse arquivo você irá poder consultar informações sobre o sistema para conseguir ter uma melhor usabilidade e experiência de uso.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6" type="#_x0000_t202" alt="Título do relatório" style="position:absolute;margin-left:36pt;margin-top:1.5pt;width:484.5pt;height:5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5D4EAF2ABE8E44959236EA0F7C1DEC46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1760C" w:rsidRPr="0028506E" w:rsidRDefault="0028506E">
                              <w:pPr>
                                <w:pStyle w:val="Ttulo11"/>
                                <w:rPr>
                                  <w:sz w:val="144"/>
                                </w:rPr>
                              </w:pPr>
                              <w:r w:rsidRPr="0028506E">
                                <w:rPr>
                                  <w:sz w:val="144"/>
                                </w:rPr>
                                <w:t xml:space="preserve">User </w:t>
                              </w:r>
                              <w:r w:rsidR="004143E5">
                                <w:rPr>
                                  <w:sz w:val="144"/>
                                </w:rPr>
                                <w:t>guide</w:t>
                              </w:r>
                            </w:p>
                          </w:sdtContent>
                        </w:sdt>
                        <w:p w:rsidR="00D1760C" w:rsidRPr="0028506E" w:rsidRDefault="0016574C">
                          <w:pPr>
                            <w:pStyle w:val="Subttulo1"/>
                            <w:ind w:left="144" w:right="720"/>
                            <w:rPr>
                              <w:color w:val="5F5F5F" w:themeColor="accent5"/>
                            </w:rPr>
                          </w:pPr>
                          <w:sdt>
                            <w:sdtPr>
                              <w:rPr>
                                <w:color w:val="5F5F5F" w:themeColor="accent5"/>
                              </w:rPr>
                              <w:alias w:val="Data"/>
                              <w:id w:val="1417830956"/>
                              <w:placeholder>
                                <w:docPart w:val="17F6C33AD9E941EABA16C9F2E6BC9AE4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8506E" w:rsidRPr="0028506E">
                                <w:rPr>
                                  <w:color w:val="5F5F5F" w:themeColor="accent5"/>
                                </w:rPr>
                                <w:t>2016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F5F5F" w:themeColor="accent5"/>
                            </w:rPr>
                            <w:alias w:val="Citação ou Resumo"/>
                            <w:tag w:val="Citação ou Resumo"/>
                            <w:id w:val="-247963122"/>
                            <w:placeholder>
                              <w:docPart w:val="1ECCEB1D26DA46D5847F812B2AC44CB2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1760C" w:rsidRPr="0028506E" w:rsidRDefault="0028506E">
                              <w:pPr>
                                <w:pStyle w:val="Resumo"/>
                                <w:spacing w:after="600"/>
                                <w:rPr>
                                  <w:color w:val="5F5F5F" w:themeColor="accent5"/>
                                </w:rPr>
                              </w:pPr>
                              <w:r w:rsidRPr="0028506E">
                                <w:rPr>
                                  <w:color w:val="5F5F5F" w:themeColor="accent5"/>
                                </w:rPr>
                                <w:t>Nesse arquivo você irá poder consultar informações sobre o sistema para conseguir ter uma melhor usabilidade e experiência de uso.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aixa de Texto 15" descr="informação do conta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760C" w:rsidRPr="004143E5" w:rsidRDefault="00FB6762">
                                <w:pPr>
                                  <w:pStyle w:val="Ttulodainformao"/>
                                  <w:jc w:val="left"/>
                                </w:pPr>
                                <w:sdt>
                                  <w:sdtPr>
                                    <w:alias w:val="Empresa"/>
                                    <w:tag w:val=" 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8506E" w:rsidRPr="004143E5">
                                      <w:t>Projeto II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99"/>
                                  <w:gridCol w:w="3801"/>
                                  <w:gridCol w:w="3197"/>
                                </w:tblGrid>
                                <w:tr w:rsidR="00D1760C" w:rsidTr="0008467F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D1760C" w:rsidRDefault="00D1760C"/>
                                  </w:tc>
                                  <w:tc>
                                    <w:tcPr>
                                      <w:tcW w:w="1810" w:type="pct"/>
                                    </w:tcPr>
                                    <w:p w:rsidR="00D1760C" w:rsidRDefault="00D1760C"/>
                                  </w:tc>
                                  <w:tc>
                                    <w:tcPr>
                                      <w:tcW w:w="1523" w:type="pct"/>
                                    </w:tcPr>
                                    <w:p w:rsidR="00D1760C" w:rsidRDefault="00D1760C"/>
                                  </w:tc>
                                </w:tr>
                                <w:tr w:rsidR="00D1760C" w:rsidTr="0008467F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  <w:tc>
                                    <w:tcPr>
                                      <w:tcW w:w="1810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  <w:tc>
                                    <w:tcPr>
                                      <w:tcW w:w="1523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</w:tr>
                                <w:tr w:rsidR="00D1760C" w:rsidTr="0008467F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D1760C" w:rsidRDefault="00D1760C">
                                      <w:pPr>
                                        <w:pStyle w:val="rodap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10" w:type="pct"/>
                                      <w:shd w:val="clear" w:color="auto" w:fill="000000" w:themeFill="text1"/>
                                    </w:tcPr>
                                    <w:p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  <w:tc>
                                    <w:tcPr>
                                      <w:tcW w:w="1523" w:type="pct"/>
                                      <w:shd w:val="clear" w:color="auto" w:fill="000000" w:themeFill="text1"/>
                                    </w:tcPr>
                                    <w:p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</w:tr>
                              </w:tbl>
                              <w:p w:rsidR="00D1760C" w:rsidRDefault="00D1760C">
                                <w:pPr>
                                  <w:pStyle w:val="Semespaamen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" o:spid="_x0000_s1027" type="#_x0000_t202" alt="informação do contato" style="position:absolute;margin-left:0;margin-top:0;width:540pt;height:139.8pt;z-index:251662336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" o:allowoverlap="f" filled="f" stroked="f" strokeweight=".5pt">
                    <v:textbox inset="0,0,0,0">
                      <w:txbxContent>
                        <w:p w:rsidR="00D1760C" w:rsidRPr="004143E5" w:rsidRDefault="00FB6762">
                          <w:pPr>
                            <w:pStyle w:val="Ttulodainformao"/>
                            <w:jc w:val="left"/>
                          </w:pPr>
                          <w:sdt>
                            <w:sdtPr>
                              <w:alias w:val="Empresa"/>
                              <w:tag w:val=" 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8506E" w:rsidRPr="004143E5">
                                <w:t>Projeto II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99"/>
                            <w:gridCol w:w="3801"/>
                            <w:gridCol w:w="3197"/>
                          </w:tblGrid>
                          <w:tr w:rsidR="00D1760C" w:rsidTr="0008467F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D1760C" w:rsidRDefault="00D1760C"/>
                            </w:tc>
                            <w:tc>
                              <w:tcPr>
                                <w:tcW w:w="1810" w:type="pct"/>
                              </w:tcPr>
                              <w:p w:rsidR="00D1760C" w:rsidRDefault="00D1760C"/>
                            </w:tc>
                            <w:tc>
                              <w:tcPr>
                                <w:tcW w:w="1523" w:type="pct"/>
                              </w:tcPr>
                              <w:p w:rsidR="00D1760C" w:rsidRDefault="00D1760C"/>
                            </w:tc>
                          </w:tr>
                          <w:tr w:rsidR="00D1760C" w:rsidTr="0008467F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  <w:tc>
                              <w:tcPr>
                                <w:tcW w:w="1810" w:type="pct"/>
                                <w:tcMar>
                                  <w:bottom w:w="144" w:type="dxa"/>
                                </w:tcMar>
                              </w:tcPr>
                              <w:p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  <w:tc>
                              <w:tcPr>
                                <w:tcW w:w="1523" w:type="pct"/>
                                <w:tcMar>
                                  <w:bottom w:w="144" w:type="dxa"/>
                                </w:tcMar>
                              </w:tcPr>
                              <w:p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</w:tr>
                          <w:tr w:rsidR="00D1760C" w:rsidTr="0008467F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D1760C" w:rsidRDefault="00D1760C">
                                <w:pPr>
                                  <w:pStyle w:val="rodap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10" w:type="pct"/>
                                <w:shd w:val="clear" w:color="auto" w:fill="000000" w:themeFill="text1"/>
                              </w:tcPr>
                              <w:p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  <w:tc>
                              <w:tcPr>
                                <w:tcW w:w="1523" w:type="pct"/>
                                <w:shd w:val="clear" w:color="auto" w:fill="000000" w:themeFill="text1"/>
                              </w:tcPr>
                              <w:p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</w:tr>
                        </w:tbl>
                        <w:p w:rsidR="00D1760C" w:rsidRDefault="00D1760C">
                          <w:pPr>
                            <w:pStyle w:val="Semespaamento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D1760C" w:rsidRDefault="00D1760C"/>
        <w:p w:rsidR="00D1760C" w:rsidRDefault="00D1760C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112265409"/>
        <w:docPartObj>
          <w:docPartGallery w:val="Table of Contents"/>
          <w:docPartUnique/>
        </w:docPartObj>
      </w:sdtPr>
      <w:sdtEndPr/>
      <w:sdtContent>
        <w:p w:rsidR="006B4626" w:rsidRPr="006B4626" w:rsidRDefault="006B4626" w:rsidP="006B4626">
          <w:pPr>
            <w:pStyle w:val="CabealhodoSumrio"/>
            <w:spacing w:before="0" w:after="360"/>
            <w:rPr>
              <w:color w:val="EF4623" w:themeColor="accent1"/>
              <w:sz w:val="44"/>
              <w:szCs w:val="44"/>
            </w:rPr>
          </w:pPr>
          <w:r w:rsidRPr="004143E5">
            <w:rPr>
              <w:color w:val="0070C0"/>
              <w:sz w:val="44"/>
              <w:szCs w:val="44"/>
            </w:rPr>
            <w:t>Sumário</w:t>
          </w:r>
        </w:p>
        <w:p w:rsidR="004143E5" w:rsidRDefault="006B4626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53184167" w:history="1">
            <w:r w:rsidR="004143E5" w:rsidRPr="002C75F6">
              <w:rPr>
                <w:rStyle w:val="Hyperlink"/>
                <w:noProof/>
              </w:rPr>
              <w:t>Login</w:t>
            </w:r>
            <w:r w:rsidR="004143E5">
              <w:rPr>
                <w:noProof/>
                <w:webHidden/>
              </w:rPr>
              <w:tab/>
            </w:r>
            <w:r w:rsidR="004143E5">
              <w:rPr>
                <w:noProof/>
                <w:webHidden/>
              </w:rPr>
              <w:fldChar w:fldCharType="begin"/>
            </w:r>
            <w:r w:rsidR="004143E5">
              <w:rPr>
                <w:noProof/>
                <w:webHidden/>
              </w:rPr>
              <w:instrText xml:space="preserve"> PAGEREF _Toc453184167 \h </w:instrText>
            </w:r>
            <w:r w:rsidR="004143E5">
              <w:rPr>
                <w:noProof/>
                <w:webHidden/>
              </w:rPr>
            </w:r>
            <w:r w:rsidR="004143E5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1</w:t>
            </w:r>
            <w:r w:rsidR="004143E5">
              <w:rPr>
                <w:noProof/>
                <w:webHidden/>
              </w:rPr>
              <w:fldChar w:fldCharType="end"/>
            </w:r>
          </w:hyperlink>
        </w:p>
        <w:p w:rsidR="004143E5" w:rsidRDefault="00FB6762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53184168" w:history="1">
            <w:r w:rsidR="004143E5" w:rsidRPr="002C75F6">
              <w:rPr>
                <w:rStyle w:val="Hyperlink"/>
                <w:noProof/>
              </w:rPr>
              <w:t>Menu superior</w:t>
            </w:r>
            <w:r w:rsidR="004143E5">
              <w:rPr>
                <w:noProof/>
                <w:webHidden/>
              </w:rPr>
              <w:tab/>
            </w:r>
            <w:r w:rsidR="004143E5">
              <w:rPr>
                <w:noProof/>
                <w:webHidden/>
              </w:rPr>
              <w:fldChar w:fldCharType="begin"/>
            </w:r>
            <w:r w:rsidR="004143E5">
              <w:rPr>
                <w:noProof/>
                <w:webHidden/>
              </w:rPr>
              <w:instrText xml:space="preserve"> PAGEREF _Toc453184168 \h </w:instrText>
            </w:r>
            <w:r w:rsidR="004143E5">
              <w:rPr>
                <w:noProof/>
                <w:webHidden/>
              </w:rPr>
            </w:r>
            <w:r w:rsidR="004143E5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2</w:t>
            </w:r>
            <w:r w:rsidR="004143E5">
              <w:rPr>
                <w:noProof/>
                <w:webHidden/>
              </w:rPr>
              <w:fldChar w:fldCharType="end"/>
            </w:r>
          </w:hyperlink>
        </w:p>
        <w:p w:rsidR="004143E5" w:rsidRDefault="00FB6762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53184169" w:history="1">
            <w:r w:rsidR="004143E5" w:rsidRPr="002C75F6">
              <w:rPr>
                <w:rStyle w:val="Hyperlink"/>
                <w:noProof/>
              </w:rPr>
              <w:t>Tela Inicial</w:t>
            </w:r>
            <w:r w:rsidR="004143E5">
              <w:rPr>
                <w:noProof/>
                <w:webHidden/>
              </w:rPr>
              <w:tab/>
            </w:r>
            <w:r w:rsidR="004143E5">
              <w:rPr>
                <w:noProof/>
                <w:webHidden/>
              </w:rPr>
              <w:fldChar w:fldCharType="begin"/>
            </w:r>
            <w:r w:rsidR="004143E5">
              <w:rPr>
                <w:noProof/>
                <w:webHidden/>
              </w:rPr>
              <w:instrText xml:space="preserve"> PAGEREF _Toc453184169 \h </w:instrText>
            </w:r>
            <w:r w:rsidR="004143E5">
              <w:rPr>
                <w:noProof/>
                <w:webHidden/>
              </w:rPr>
            </w:r>
            <w:r w:rsidR="004143E5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3</w:t>
            </w:r>
            <w:r w:rsidR="004143E5">
              <w:rPr>
                <w:noProof/>
                <w:webHidden/>
              </w:rPr>
              <w:fldChar w:fldCharType="end"/>
            </w:r>
          </w:hyperlink>
        </w:p>
        <w:p w:rsidR="004143E5" w:rsidRDefault="00FB6762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53184170" w:history="1">
            <w:r w:rsidR="004143E5" w:rsidRPr="002C75F6">
              <w:rPr>
                <w:rStyle w:val="Hyperlink"/>
                <w:noProof/>
              </w:rPr>
              <w:t>Inserindo novos usuários</w:t>
            </w:r>
            <w:r w:rsidR="004143E5">
              <w:rPr>
                <w:noProof/>
                <w:webHidden/>
              </w:rPr>
              <w:tab/>
            </w:r>
            <w:r w:rsidR="004143E5">
              <w:rPr>
                <w:noProof/>
                <w:webHidden/>
              </w:rPr>
              <w:fldChar w:fldCharType="begin"/>
            </w:r>
            <w:r w:rsidR="004143E5">
              <w:rPr>
                <w:noProof/>
                <w:webHidden/>
              </w:rPr>
              <w:instrText xml:space="preserve"> PAGEREF _Toc453184170 \h </w:instrText>
            </w:r>
            <w:r w:rsidR="004143E5">
              <w:rPr>
                <w:noProof/>
                <w:webHidden/>
              </w:rPr>
            </w:r>
            <w:r w:rsidR="004143E5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4</w:t>
            </w:r>
            <w:r w:rsidR="004143E5">
              <w:rPr>
                <w:noProof/>
                <w:webHidden/>
              </w:rPr>
              <w:fldChar w:fldCharType="end"/>
            </w:r>
          </w:hyperlink>
        </w:p>
        <w:p w:rsidR="004143E5" w:rsidRDefault="00FB6762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53184171" w:history="1">
            <w:r w:rsidR="004143E5" w:rsidRPr="002C75F6">
              <w:rPr>
                <w:rStyle w:val="Hyperlink"/>
                <w:noProof/>
              </w:rPr>
              <w:t>Área</w:t>
            </w:r>
            <w:r w:rsidR="004143E5">
              <w:rPr>
                <w:noProof/>
                <w:webHidden/>
              </w:rPr>
              <w:tab/>
            </w:r>
            <w:r w:rsidR="004143E5">
              <w:rPr>
                <w:noProof/>
                <w:webHidden/>
              </w:rPr>
              <w:fldChar w:fldCharType="begin"/>
            </w:r>
            <w:r w:rsidR="004143E5">
              <w:rPr>
                <w:noProof/>
                <w:webHidden/>
              </w:rPr>
              <w:instrText xml:space="preserve"> PAGEREF _Toc453184171 \h </w:instrText>
            </w:r>
            <w:r w:rsidR="004143E5">
              <w:rPr>
                <w:noProof/>
                <w:webHidden/>
              </w:rPr>
            </w:r>
            <w:r w:rsidR="004143E5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5</w:t>
            </w:r>
            <w:r w:rsidR="004143E5">
              <w:rPr>
                <w:noProof/>
                <w:webHidden/>
              </w:rPr>
              <w:fldChar w:fldCharType="end"/>
            </w:r>
          </w:hyperlink>
        </w:p>
        <w:p w:rsidR="004143E5" w:rsidRDefault="00FB6762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53184172" w:history="1">
            <w:r w:rsidR="004143E5" w:rsidRPr="002C75F6">
              <w:rPr>
                <w:rStyle w:val="Hyperlink"/>
                <w:noProof/>
              </w:rPr>
              <w:t>Assunto</w:t>
            </w:r>
            <w:r w:rsidR="004143E5">
              <w:rPr>
                <w:noProof/>
                <w:webHidden/>
              </w:rPr>
              <w:tab/>
            </w:r>
            <w:r w:rsidR="004143E5">
              <w:rPr>
                <w:noProof/>
                <w:webHidden/>
              </w:rPr>
              <w:fldChar w:fldCharType="begin"/>
            </w:r>
            <w:r w:rsidR="004143E5">
              <w:rPr>
                <w:noProof/>
                <w:webHidden/>
              </w:rPr>
              <w:instrText xml:space="preserve"> PAGEREF _Toc453184172 \h </w:instrText>
            </w:r>
            <w:r w:rsidR="004143E5">
              <w:rPr>
                <w:noProof/>
                <w:webHidden/>
              </w:rPr>
            </w:r>
            <w:r w:rsidR="004143E5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6</w:t>
            </w:r>
            <w:r w:rsidR="004143E5">
              <w:rPr>
                <w:noProof/>
                <w:webHidden/>
              </w:rPr>
              <w:fldChar w:fldCharType="end"/>
            </w:r>
          </w:hyperlink>
        </w:p>
        <w:p w:rsidR="004143E5" w:rsidRDefault="00FB6762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53184173" w:history="1">
            <w:r w:rsidR="004143E5" w:rsidRPr="002C75F6">
              <w:rPr>
                <w:rStyle w:val="Hyperlink"/>
                <w:noProof/>
              </w:rPr>
              <w:t>Tipo de Questão</w:t>
            </w:r>
            <w:r w:rsidR="004143E5">
              <w:rPr>
                <w:noProof/>
                <w:webHidden/>
              </w:rPr>
              <w:tab/>
            </w:r>
            <w:r w:rsidR="004143E5">
              <w:rPr>
                <w:noProof/>
                <w:webHidden/>
              </w:rPr>
              <w:fldChar w:fldCharType="begin"/>
            </w:r>
            <w:r w:rsidR="004143E5">
              <w:rPr>
                <w:noProof/>
                <w:webHidden/>
              </w:rPr>
              <w:instrText xml:space="preserve"> PAGEREF _Toc453184173 \h </w:instrText>
            </w:r>
            <w:r w:rsidR="004143E5">
              <w:rPr>
                <w:noProof/>
                <w:webHidden/>
              </w:rPr>
            </w:r>
            <w:r w:rsidR="004143E5">
              <w:rPr>
                <w:noProof/>
                <w:webHidden/>
              </w:rPr>
              <w:fldChar w:fldCharType="separate"/>
            </w:r>
            <w:r w:rsidR="008B2B7E">
              <w:rPr>
                <w:noProof/>
                <w:webHidden/>
              </w:rPr>
              <w:t>7</w:t>
            </w:r>
            <w:r w:rsidR="004143E5">
              <w:rPr>
                <w:noProof/>
                <w:webHidden/>
              </w:rPr>
              <w:fldChar w:fldCharType="end"/>
            </w:r>
          </w:hyperlink>
        </w:p>
        <w:p w:rsidR="006B4626" w:rsidRDefault="006B4626">
          <w:r>
            <w:fldChar w:fldCharType="end"/>
          </w:r>
        </w:p>
      </w:sdtContent>
    </w:sdt>
    <w:p w:rsidR="007B2E12" w:rsidRDefault="007B2E12"/>
    <w:p w:rsidR="007B2E12" w:rsidRDefault="007B2E12">
      <w:pPr>
        <w:sectPr w:rsidR="007B2E12" w:rsidSect="00126C6C">
          <w:headerReference w:type="default" r:id="rId10"/>
          <w:pgSz w:w="11907" w:h="16839" w:code="9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bookmarkStart w:id="1" w:name="_Toc321140622"/>
    <w:bookmarkStart w:id="2" w:name="_Toc453184167"/>
    <w:p w:rsidR="007B2E12" w:rsidRPr="00C21F5A" w:rsidRDefault="00820B1F">
      <w:pPr>
        <w:pStyle w:val="ttulo10"/>
      </w:pPr>
      <w:r>
        <w:rPr>
          <w:noProof/>
        </w:rPr>
        <w:lastRenderedPageBreak/>
        <mc:AlternateContent>
          <mc:Choice Requires="wps">
            <w:drawing>
              <wp:anchor distT="0" distB="2743200" distL="182880" distR="182880" simplePos="0" relativeHeight="251657216" behindDoc="0" locked="0" layoutInCell="1" allowOverlap="1" wp14:anchorId="5B4C5BDA" wp14:editId="1B6CA246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Caixa de Texto 5" descr="Barra later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E12" w:rsidRPr="00C21F5A" w:rsidRDefault="004F6D1C">
                            <w:pPr>
                              <w:pStyle w:val="Citao1"/>
                            </w:pPr>
                            <w:r>
                              <w:rPr>
                                <w:rStyle w:val="Cardecitao"/>
                                <w:i/>
                                <w:iCs/>
                              </w:rPr>
                              <w:t xml:space="preserve">“Neste caso, deverá ter um usuário previamente </w:t>
                            </w:r>
                            <w:r w:rsidR="00A83F85">
                              <w:rPr>
                                <w:rStyle w:val="Cardecitao"/>
                                <w:i/>
                                <w:iCs/>
                              </w:rPr>
                              <w:t>cadastrado.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5B4C5BDA" id="Caixa de Texto 5" o:spid="_x0000_s1028" type="#_x0000_t202" alt="Barra lateral" style="position:absolute;margin-left:0;margin-top:0;width:98.25pt;height:181.45pt;z-index:251657216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" filled="f" stroked="f" strokeweight=".5pt">
                <v:textbox inset="3.6pt,0,3.6pt,0">
                  <w:txbxContent>
                    <w:p w:rsidR="007B2E12" w:rsidRPr="00C21F5A" w:rsidRDefault="004F6D1C">
                      <w:pPr>
                        <w:pStyle w:val="Citao1"/>
                      </w:pPr>
                      <w:r>
                        <w:rPr>
                          <w:rStyle w:val="Cardecitao"/>
                          <w:i/>
                          <w:iCs/>
                        </w:rPr>
                        <w:t xml:space="preserve">“Neste caso, deverá ter um usuário previamente </w:t>
                      </w:r>
                      <w:r w:rsidR="00A83F85">
                        <w:rPr>
                          <w:rStyle w:val="Cardecitao"/>
                          <w:i/>
                          <w:iCs/>
                        </w:rPr>
                        <w:t>cadastrado. ”</w:t>
                      </w: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1"/>
      <w:r w:rsidR="0028506E">
        <w:t>Login</w:t>
      </w:r>
      <w:bookmarkEnd w:id="2"/>
    </w:p>
    <w:p w:rsidR="007B2E12" w:rsidRPr="00C21F5A" w:rsidRDefault="0028506E">
      <w:pPr>
        <w:pStyle w:val="ttulo2"/>
      </w:pPr>
      <w:r>
        <w:t>Tela de Login</w:t>
      </w:r>
    </w:p>
    <w:p w:rsidR="007B2E12" w:rsidRDefault="00A83F85" w:rsidP="0028506E">
      <w:r>
        <w:t>Nesta tela</w:t>
      </w:r>
      <w:r w:rsidR="0028506E">
        <w:t xml:space="preserve"> você deve preencher os campos de Login (e-mail)</w:t>
      </w:r>
      <w:r w:rsidR="004F6D1C">
        <w:t xml:space="preserve"> e senha.</w:t>
      </w:r>
    </w:p>
    <w:p w:rsidR="007B2E12" w:rsidRDefault="004F6D1C" w:rsidP="004F6D1C">
      <w:r>
        <w:rPr>
          <w:noProof/>
        </w:rPr>
        <w:drawing>
          <wp:inline distT="0" distB="0" distL="0" distR="0" wp14:anchorId="3867A839" wp14:editId="4899F589">
            <wp:extent cx="2495484" cy="313372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166" t="8531" r="15835" b="6411"/>
                    <a:stretch/>
                  </pic:blipFill>
                  <pic:spPr bwMode="auto">
                    <a:xfrm>
                      <a:off x="0" y="0"/>
                      <a:ext cx="2501950" cy="314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200" w:rsidRPr="00967200" w:rsidRDefault="00967200" w:rsidP="00967200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967200" w:rsidRPr="00C21F5A" w:rsidRDefault="00967200" w:rsidP="004F6D1C"/>
    <w:p w:rsidR="007B2E12" w:rsidRPr="00C21F5A" w:rsidRDefault="004F6D1C">
      <w:pPr>
        <w:pStyle w:val="ttulo10"/>
      </w:pPr>
      <w:bookmarkStart w:id="3" w:name="_Toc453184168"/>
      <w:r>
        <w:lastRenderedPageBreak/>
        <w:t>Menu superior</w:t>
      </w:r>
      <w:bookmarkEnd w:id="3"/>
    </w:p>
    <w:p w:rsidR="007B2E12" w:rsidRDefault="004F6D1C" w:rsidP="004F6D1C">
      <w:r>
        <w:t xml:space="preserve">Aqui podemos visualizar o menu superior, onde as abas disponíveis mostram as tabelas </w:t>
      </w:r>
      <w:r w:rsidR="0078691A">
        <w:t>e seus conteúdos.</w:t>
      </w:r>
    </w:p>
    <w:p w:rsidR="0078691A" w:rsidRDefault="0078691A" w:rsidP="004F6D1C">
      <w:r>
        <w:rPr>
          <w:noProof/>
        </w:rPr>
        <w:drawing>
          <wp:inline distT="0" distB="0" distL="0" distR="0" wp14:anchorId="1693BB00" wp14:editId="3B10C022">
            <wp:extent cx="5172075" cy="451485"/>
            <wp:effectExtent l="0" t="0" r="952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22"/>
                    <a:stretch/>
                  </pic:blipFill>
                  <pic:spPr bwMode="auto">
                    <a:xfrm>
                      <a:off x="0" y="0"/>
                      <a:ext cx="5172075" cy="45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200" w:rsidRPr="00967200" w:rsidRDefault="00967200" w:rsidP="00967200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967200" w:rsidRPr="00C21F5A" w:rsidRDefault="00967200" w:rsidP="004F6D1C"/>
    <w:p w:rsidR="007B2E12" w:rsidRPr="00C21F5A" w:rsidRDefault="0078691A">
      <w:pPr>
        <w:pStyle w:val="ttulo10"/>
      </w:pPr>
      <w:bookmarkStart w:id="4" w:name="_Toc453184169"/>
      <w:r>
        <w:lastRenderedPageBreak/>
        <w:t>Tela Inicial</w:t>
      </w:r>
      <w:bookmarkEnd w:id="4"/>
    </w:p>
    <w:p w:rsidR="007B2E12" w:rsidRPr="00C21F5A" w:rsidRDefault="00967200">
      <w:pPr>
        <w:pStyle w:val="ttulo2"/>
        <w:rPr>
          <w:rFonts w:asciiTheme="minorHAnsi" w:eastAsiaTheme="minorEastAsia" w:hAnsiTheme="minorHAnsi" w:cstheme="minorBidi"/>
          <w:sz w:val="22"/>
          <w:szCs w:val="22"/>
        </w:rPr>
      </w:pPr>
      <w:r>
        <w:t>Usuários</w:t>
      </w:r>
    </w:p>
    <w:p w:rsidR="007B2E12" w:rsidRDefault="0078691A" w:rsidP="0078691A">
      <w:pPr>
        <w:pStyle w:val="Listacommarcadores"/>
        <w:numPr>
          <w:ilvl w:val="0"/>
          <w:numId w:val="0"/>
        </w:numPr>
      </w:pPr>
      <w:r>
        <w:t>A Tela inicial é preenchida com todos os usuários, podendo adicionar usuários novos, alterados usuários cadastrados ou exclui-los.</w:t>
      </w:r>
    </w:p>
    <w:p w:rsidR="0078691A" w:rsidRDefault="0078691A" w:rsidP="0078691A">
      <w:pPr>
        <w:pStyle w:val="Listacommarcadores"/>
        <w:numPr>
          <w:ilvl w:val="0"/>
          <w:numId w:val="0"/>
        </w:numPr>
      </w:pPr>
    </w:p>
    <w:p w:rsidR="0078691A" w:rsidRDefault="0078691A" w:rsidP="0078691A">
      <w:pPr>
        <w:pStyle w:val="Listacommarcadores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200650" cy="1323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200" w:rsidRPr="00967200" w:rsidRDefault="00967200" w:rsidP="00967200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967200" w:rsidRDefault="00967200" w:rsidP="0078691A">
      <w:pPr>
        <w:pStyle w:val="Listacommarcadores"/>
        <w:numPr>
          <w:ilvl w:val="0"/>
          <w:numId w:val="0"/>
        </w:numPr>
      </w:pPr>
    </w:p>
    <w:p w:rsidR="0078691A" w:rsidRDefault="00E91C1F" w:rsidP="00E91C1F">
      <w:pPr>
        <w:pStyle w:val="Listacommarcadores"/>
        <w:numPr>
          <w:ilvl w:val="0"/>
          <w:numId w:val="6"/>
        </w:numPr>
        <w:ind w:left="284" w:hanging="284"/>
      </w:pPr>
      <w:r>
        <w:t>Nome do Usuário</w:t>
      </w:r>
    </w:p>
    <w:p w:rsidR="00E91C1F" w:rsidRDefault="00E91C1F" w:rsidP="00E91C1F">
      <w:pPr>
        <w:pStyle w:val="Listacommarcadores"/>
        <w:numPr>
          <w:ilvl w:val="0"/>
          <w:numId w:val="6"/>
        </w:numPr>
        <w:ind w:left="284" w:hanging="284"/>
      </w:pPr>
      <w:r>
        <w:t>E-mail do Usuário</w:t>
      </w:r>
    </w:p>
    <w:p w:rsidR="00E91C1F" w:rsidRDefault="00E91C1F" w:rsidP="00E91C1F">
      <w:pPr>
        <w:pStyle w:val="Listacommarcadores"/>
        <w:numPr>
          <w:ilvl w:val="0"/>
          <w:numId w:val="6"/>
        </w:numPr>
        <w:ind w:left="284" w:hanging="284"/>
      </w:pPr>
      <w:r>
        <w:t>Tipo de Usuário</w:t>
      </w:r>
    </w:p>
    <w:p w:rsidR="00E91C1F" w:rsidRDefault="00E91C1F" w:rsidP="00E91C1F">
      <w:pPr>
        <w:pStyle w:val="Listacommarcadores"/>
        <w:numPr>
          <w:ilvl w:val="0"/>
          <w:numId w:val="6"/>
        </w:numPr>
        <w:ind w:left="284" w:hanging="284"/>
      </w:pPr>
      <w:r>
        <w:t>Botão para alteração de Usuário</w:t>
      </w:r>
    </w:p>
    <w:p w:rsidR="00E91C1F" w:rsidRDefault="00E91C1F" w:rsidP="00E91C1F">
      <w:pPr>
        <w:pStyle w:val="Listacommarcadores"/>
        <w:numPr>
          <w:ilvl w:val="0"/>
          <w:numId w:val="6"/>
        </w:numPr>
        <w:ind w:left="284" w:hanging="284"/>
      </w:pPr>
      <w:r>
        <w:t>Botão Para a exclusão de Usuário</w:t>
      </w:r>
    </w:p>
    <w:p w:rsidR="00E91C1F" w:rsidRDefault="00E91C1F" w:rsidP="00E91C1F">
      <w:pPr>
        <w:pStyle w:val="Listacommarcadores"/>
        <w:numPr>
          <w:ilvl w:val="0"/>
          <w:numId w:val="0"/>
        </w:numPr>
      </w:pPr>
    </w:p>
    <w:p w:rsidR="00E91C1F" w:rsidRDefault="00E91C1F" w:rsidP="00E91C1F">
      <w:pPr>
        <w:pStyle w:val="Listacommarcadores"/>
        <w:numPr>
          <w:ilvl w:val="0"/>
          <w:numId w:val="0"/>
        </w:numPr>
      </w:pPr>
    </w:p>
    <w:p w:rsidR="00E91C1F" w:rsidRDefault="00E91C1F" w:rsidP="00E91C1F">
      <w:pPr>
        <w:pStyle w:val="Listacommarcadores"/>
        <w:numPr>
          <w:ilvl w:val="0"/>
          <w:numId w:val="0"/>
        </w:numPr>
      </w:pPr>
      <w:r>
        <w:t>Para a inserção de novos usuários, clique no botão abaixo:</w:t>
      </w:r>
    </w:p>
    <w:p w:rsidR="00E91C1F" w:rsidRDefault="00E91C1F" w:rsidP="00E91C1F">
      <w:pPr>
        <w:pStyle w:val="Listacommarcadores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C486176" wp14:editId="7E14C2A0">
            <wp:extent cx="1924050" cy="4000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00" w:rsidRPr="00967200" w:rsidRDefault="00967200" w:rsidP="00967200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967200" w:rsidRDefault="00967200" w:rsidP="00E91C1F">
      <w:pPr>
        <w:pStyle w:val="Listacommarcadores"/>
        <w:numPr>
          <w:ilvl w:val="0"/>
          <w:numId w:val="0"/>
        </w:numPr>
      </w:pPr>
    </w:p>
    <w:p w:rsidR="00E91C1F" w:rsidRDefault="00E91C1F" w:rsidP="00E91C1F">
      <w:pPr>
        <w:pStyle w:val="Listacommarcadores"/>
        <w:numPr>
          <w:ilvl w:val="0"/>
          <w:numId w:val="0"/>
        </w:numPr>
      </w:pPr>
    </w:p>
    <w:p w:rsidR="00E91C1F" w:rsidRDefault="00E91C1F" w:rsidP="00E91C1F">
      <w:pPr>
        <w:pStyle w:val="Listacommarcadores"/>
        <w:numPr>
          <w:ilvl w:val="0"/>
          <w:numId w:val="0"/>
        </w:numPr>
      </w:pPr>
      <w:r>
        <w:t>Para a alteração do usuário que está “logado”, clique no botão abaixo:</w:t>
      </w:r>
    </w:p>
    <w:p w:rsidR="00E91C1F" w:rsidRDefault="00E91C1F" w:rsidP="00E91C1F">
      <w:pPr>
        <w:pStyle w:val="Listacommarcadores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FC8A7EF" wp14:editId="1BBED1B5">
            <wp:extent cx="1933575" cy="4000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00" w:rsidRPr="00967200" w:rsidRDefault="00967200" w:rsidP="00967200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967200" w:rsidRDefault="00967200" w:rsidP="00E91C1F">
      <w:pPr>
        <w:pStyle w:val="Listacommarcadores"/>
        <w:numPr>
          <w:ilvl w:val="0"/>
          <w:numId w:val="0"/>
        </w:numPr>
      </w:pPr>
    </w:p>
    <w:p w:rsidR="007B2E12" w:rsidRDefault="00820B1F">
      <w:pPr>
        <w:pStyle w:val="ttulo10"/>
      </w:pPr>
      <w:bookmarkStart w:id="5" w:name="_Toc321140625"/>
      <w:bookmarkStart w:id="6" w:name="_Toc453184170"/>
      <w:r>
        <w:rPr>
          <w:noProof/>
        </w:rPr>
        <w:lastRenderedPageBreak/>
        <w:drawing>
          <wp:anchor distT="0" distB="0" distL="182880" distR="182880" simplePos="0" relativeHeight="251659264" behindDoc="0" locked="0" layoutInCell="1" allowOverlap="1" wp14:anchorId="4C3E7771" wp14:editId="13791906">
            <wp:simplePos x="0" y="0"/>
            <mc:AlternateContent>
              <mc:Choice Requires="wp14">
                <wp:positionH relativeFrom="page">
                  <wp14:pctPosHOffset>6100</wp14:pctPosHOffset>
                </wp:positionH>
              </mc:Choice>
              <mc:Fallback>
                <wp:positionH relativeFrom="page">
                  <wp:posOffset>461010</wp:posOffset>
                </wp:positionH>
              </mc:Fallback>
            </mc:AlternateContent>
            <wp:positionV relativeFrom="margin">
              <wp:align>top</wp:align>
            </wp:positionV>
            <wp:extent cx="1234440" cy="7629525"/>
            <wp:effectExtent l="0" t="0" r="22860" b="9525"/>
            <wp:wrapSquare wrapText="bothSides"/>
            <wp:docPr id="13" name="Diagrama 13" descr="Barra lateral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"/>
      <w:r w:rsidR="00E91C1F">
        <w:t>Inserindo novos usuários</w:t>
      </w:r>
      <w:bookmarkEnd w:id="6"/>
    </w:p>
    <w:p w:rsidR="007B2E12" w:rsidRPr="00E91C1F" w:rsidRDefault="00E91C1F">
      <w:pPr>
        <w:rPr>
          <w:b/>
        </w:rPr>
      </w:pPr>
      <w:r>
        <w:t xml:space="preserve">Segue abaixo tela </w:t>
      </w:r>
      <w:r>
        <w:rPr>
          <w:b/>
        </w:rPr>
        <w:t>Adicionar Usuário.</w:t>
      </w:r>
    </w:p>
    <w:p w:rsidR="007B2E12" w:rsidRDefault="00E91C1F">
      <w:r>
        <w:rPr>
          <w:noProof/>
        </w:rPr>
        <w:drawing>
          <wp:inline distT="0" distB="0" distL="0" distR="0">
            <wp:extent cx="3286125" cy="2240219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" t="7493" r="2839" b="10594"/>
                    <a:stretch/>
                  </pic:blipFill>
                  <pic:spPr bwMode="auto">
                    <a:xfrm>
                      <a:off x="0" y="0"/>
                      <a:ext cx="3296099" cy="224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200" w:rsidRPr="00967200" w:rsidRDefault="00967200" w:rsidP="00967200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E91C1F" w:rsidRDefault="00E91C1F" w:rsidP="00E91C1F">
      <w:pPr>
        <w:pStyle w:val="PargrafodaLista"/>
        <w:numPr>
          <w:ilvl w:val="0"/>
          <w:numId w:val="8"/>
        </w:numPr>
      </w:pPr>
      <w:r>
        <w:t>Preencha o nome do usuário neste campo.</w:t>
      </w:r>
    </w:p>
    <w:p w:rsidR="00E91C1F" w:rsidRDefault="00E91C1F" w:rsidP="00E91C1F">
      <w:pPr>
        <w:pStyle w:val="PargrafodaLista"/>
        <w:numPr>
          <w:ilvl w:val="0"/>
          <w:numId w:val="8"/>
        </w:numPr>
      </w:pPr>
      <w:r>
        <w:t>Preencha com o e-mail de usuário.</w:t>
      </w:r>
    </w:p>
    <w:p w:rsidR="00E91C1F" w:rsidRDefault="00E91C1F" w:rsidP="00E91C1F">
      <w:pPr>
        <w:pStyle w:val="PargrafodaLista"/>
        <w:numPr>
          <w:ilvl w:val="0"/>
          <w:numId w:val="8"/>
        </w:numPr>
      </w:pPr>
      <w:r>
        <w:t>Preencha com uma senha de</w:t>
      </w:r>
      <w:r w:rsidR="00C10415">
        <w:t xml:space="preserve"> preferencialmente no mínimo 6 caracteres utilizando maiúsculas e minúsculas.</w:t>
      </w:r>
    </w:p>
    <w:p w:rsidR="00C10415" w:rsidRDefault="00C10415" w:rsidP="00E91C1F">
      <w:pPr>
        <w:pStyle w:val="PargrafodaLista"/>
        <w:numPr>
          <w:ilvl w:val="0"/>
          <w:numId w:val="8"/>
        </w:numPr>
      </w:pPr>
      <w:r>
        <w:t>Preencha com o IdSenac com no máximo 6 caracteres.</w:t>
      </w:r>
    </w:p>
    <w:p w:rsidR="00C10415" w:rsidRDefault="00C10415" w:rsidP="00E91C1F">
      <w:pPr>
        <w:pStyle w:val="PargrafodaLista"/>
        <w:numPr>
          <w:ilvl w:val="0"/>
          <w:numId w:val="8"/>
        </w:numPr>
      </w:pPr>
      <w:r>
        <w:t>Selecione o tipo de usuário.</w:t>
      </w:r>
    </w:p>
    <w:p w:rsidR="00C10415" w:rsidRDefault="00967200" w:rsidP="00C10415">
      <w:r>
        <w:t>Alterando usuários existentes.</w:t>
      </w:r>
    </w:p>
    <w:p w:rsidR="00967200" w:rsidRDefault="00967200" w:rsidP="00C10415">
      <w:r>
        <w:rPr>
          <w:noProof/>
        </w:rPr>
        <w:drawing>
          <wp:inline distT="0" distB="0" distL="0" distR="0" wp14:anchorId="30C29A9E" wp14:editId="491B8809">
            <wp:extent cx="2318171" cy="2333625"/>
            <wp:effectExtent l="0" t="0" r="635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3919" cy="233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00" w:rsidRPr="00967200" w:rsidRDefault="00967200" w:rsidP="00967200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7B2E12" w:rsidRDefault="00967200">
      <w:pPr>
        <w:pStyle w:val="ttulo10"/>
      </w:pPr>
      <w:bookmarkStart w:id="7" w:name="_Toc453184171"/>
      <w:r>
        <w:lastRenderedPageBreak/>
        <w:t>Área</w:t>
      </w:r>
      <w:bookmarkEnd w:id="7"/>
    </w:p>
    <w:p w:rsidR="00967200" w:rsidRDefault="00967200" w:rsidP="00967200">
      <w:pPr>
        <w:pStyle w:val="Listanumerada2"/>
        <w:numPr>
          <w:ilvl w:val="0"/>
          <w:numId w:val="0"/>
        </w:numPr>
      </w:pPr>
    </w:p>
    <w:p w:rsidR="00967200" w:rsidRDefault="00967200" w:rsidP="00967200">
      <w:pPr>
        <w:pStyle w:val="Listanumerada2"/>
        <w:numPr>
          <w:ilvl w:val="0"/>
          <w:numId w:val="0"/>
        </w:numPr>
      </w:pPr>
      <w:r>
        <w:t>Visualizando as áreas cadastradas.</w:t>
      </w:r>
    </w:p>
    <w:p w:rsidR="00967200" w:rsidRDefault="00967200" w:rsidP="00967200">
      <w:pPr>
        <w:pStyle w:val="Listanumerada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D93CD04" wp14:editId="31B6DA6B">
            <wp:extent cx="5204460" cy="11690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00" w:rsidRPr="00967200" w:rsidRDefault="00967200" w:rsidP="00967200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967200" w:rsidRDefault="00967200" w:rsidP="00967200">
      <w:pPr>
        <w:pStyle w:val="Listanumerada2"/>
        <w:numPr>
          <w:ilvl w:val="0"/>
          <w:numId w:val="0"/>
        </w:numPr>
      </w:pPr>
    </w:p>
    <w:p w:rsidR="007B2E12" w:rsidRDefault="00967200" w:rsidP="00967200">
      <w:pPr>
        <w:pStyle w:val="Listanumerada2"/>
        <w:numPr>
          <w:ilvl w:val="0"/>
          <w:numId w:val="0"/>
        </w:numPr>
      </w:pPr>
      <w:r>
        <w:t>Alterando as áreas cadastradas.</w:t>
      </w:r>
    </w:p>
    <w:p w:rsidR="00967200" w:rsidRDefault="00967200" w:rsidP="00967200">
      <w:pPr>
        <w:pStyle w:val="Listanumerada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E088A20" wp14:editId="19455EC4">
            <wp:extent cx="2947284" cy="3028950"/>
            <wp:effectExtent l="0" t="0" r="571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112"/>
                    <a:stretch/>
                  </pic:blipFill>
                  <pic:spPr bwMode="auto">
                    <a:xfrm>
                      <a:off x="0" y="0"/>
                      <a:ext cx="2951784" cy="30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200" w:rsidRPr="00967200" w:rsidRDefault="00967200" w:rsidP="00967200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967200" w:rsidRDefault="00967200" w:rsidP="00967200">
      <w:pPr>
        <w:pStyle w:val="Listanumerada2"/>
        <w:numPr>
          <w:ilvl w:val="0"/>
          <w:numId w:val="0"/>
        </w:numPr>
      </w:pPr>
    </w:p>
    <w:p w:rsidR="00967200" w:rsidRDefault="00967200" w:rsidP="00967200">
      <w:pPr>
        <w:pStyle w:val="Listanumerada2"/>
        <w:numPr>
          <w:ilvl w:val="0"/>
          <w:numId w:val="0"/>
        </w:numPr>
      </w:pPr>
      <w:r>
        <w:t>Inserindo Área.</w:t>
      </w:r>
    </w:p>
    <w:p w:rsidR="00967200" w:rsidRDefault="00967200" w:rsidP="00967200">
      <w:pPr>
        <w:pStyle w:val="Listanumerada2"/>
        <w:numPr>
          <w:ilvl w:val="0"/>
          <w:numId w:val="0"/>
        </w:numPr>
      </w:pPr>
    </w:p>
    <w:p w:rsidR="00967200" w:rsidRDefault="00967200" w:rsidP="00967200">
      <w:pPr>
        <w:pStyle w:val="Listanumerada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58A0F68E" wp14:editId="1ABAF6FD">
            <wp:extent cx="2871788" cy="638175"/>
            <wp:effectExtent l="0" t="0" r="508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852"/>
                    <a:stretch/>
                  </pic:blipFill>
                  <pic:spPr bwMode="auto">
                    <a:xfrm>
                      <a:off x="0" y="0"/>
                      <a:ext cx="2878852" cy="63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200" w:rsidRPr="00967200" w:rsidRDefault="00967200" w:rsidP="00967200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967200" w:rsidRDefault="00967200" w:rsidP="00967200">
      <w:pPr>
        <w:pStyle w:val="Listanumerada2"/>
        <w:numPr>
          <w:ilvl w:val="0"/>
          <w:numId w:val="0"/>
        </w:numPr>
      </w:pPr>
    </w:p>
    <w:p w:rsidR="00967200" w:rsidRDefault="00967200" w:rsidP="00967200">
      <w:pPr>
        <w:pStyle w:val="Listanumerada2"/>
        <w:numPr>
          <w:ilvl w:val="0"/>
          <w:numId w:val="0"/>
        </w:numPr>
      </w:pPr>
    </w:p>
    <w:p w:rsidR="007B2E12" w:rsidRDefault="00967200">
      <w:pPr>
        <w:pStyle w:val="ttulo10"/>
      </w:pPr>
      <w:bookmarkStart w:id="8" w:name="_Toc453184172"/>
      <w:r>
        <w:lastRenderedPageBreak/>
        <w:t>Assunto</w:t>
      </w:r>
      <w:bookmarkEnd w:id="8"/>
    </w:p>
    <w:p w:rsidR="007B2E12" w:rsidRDefault="00B30A1B">
      <w:r>
        <w:t>Visualizando usuários cadastrados no sistema.</w:t>
      </w:r>
    </w:p>
    <w:p w:rsidR="00B30A1B" w:rsidRPr="00C21F5A" w:rsidRDefault="00B30A1B">
      <w:r>
        <w:rPr>
          <w:noProof/>
        </w:rPr>
        <w:drawing>
          <wp:inline distT="0" distB="0" distL="0" distR="0" wp14:anchorId="65ADA626" wp14:editId="70545EA5">
            <wp:extent cx="5204460" cy="150622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35" w:rsidRPr="00967200" w:rsidRDefault="002E3035" w:rsidP="002E3035">
      <w:pPr>
        <w:pStyle w:val="Listanumerada2"/>
        <w:numPr>
          <w:ilvl w:val="0"/>
          <w:numId w:val="0"/>
        </w:numPr>
        <w:rPr>
          <w:i/>
          <w:sz w:val="16"/>
        </w:rPr>
      </w:pPr>
      <w:bookmarkStart w:id="9" w:name="_Toc321140628"/>
      <w:r w:rsidRPr="00967200">
        <w:rPr>
          <w:i/>
          <w:sz w:val="16"/>
        </w:rPr>
        <w:t>*Imagem meramente ilustrativa</w:t>
      </w:r>
    </w:p>
    <w:p w:rsidR="00B30A1B" w:rsidRDefault="002E3035">
      <w:r>
        <w:t>Alterando usuários cadastrados.</w:t>
      </w:r>
    </w:p>
    <w:p w:rsidR="00B30A1B" w:rsidRDefault="00B30A1B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3EF0E029" wp14:editId="4FB0CD0D">
            <wp:extent cx="2453426" cy="2447925"/>
            <wp:effectExtent l="0" t="0" r="444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0238" cy="245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35" w:rsidRPr="00967200" w:rsidRDefault="002E3035" w:rsidP="002E3035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2E3035" w:rsidRPr="002E3035" w:rsidRDefault="002E3035">
      <w:r w:rsidRPr="002E3035">
        <w:t>Inserindo novos assuntos</w:t>
      </w:r>
    </w:p>
    <w:p w:rsidR="00B30A1B" w:rsidRDefault="002E3035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20C724FD" wp14:editId="22ACBBBC">
            <wp:extent cx="3181985" cy="11811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474" t="4879" b="19477"/>
                    <a:stretch/>
                  </pic:blipFill>
                  <pic:spPr bwMode="auto">
                    <a:xfrm>
                      <a:off x="0" y="0"/>
                      <a:ext cx="3187173" cy="1183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035" w:rsidRDefault="002E3035" w:rsidP="002E3035">
      <w:pPr>
        <w:pStyle w:val="Listanumerada2"/>
        <w:numPr>
          <w:ilvl w:val="0"/>
          <w:numId w:val="0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40"/>
        </w:rPr>
      </w:pPr>
      <w:r w:rsidRPr="00967200">
        <w:rPr>
          <w:i/>
          <w:sz w:val="16"/>
        </w:rPr>
        <w:t>*Imagem meramente ilustrativa</w:t>
      </w:r>
      <w:r>
        <w:br w:type="page"/>
      </w:r>
    </w:p>
    <w:p w:rsidR="007B2E12" w:rsidRPr="009E2E22" w:rsidRDefault="002E3035">
      <w:pPr>
        <w:pStyle w:val="ttulo10"/>
        <w:pageBreakBefore w:val="0"/>
      </w:pPr>
      <w:bookmarkStart w:id="10" w:name="_Toc453184173"/>
      <w:bookmarkEnd w:id="9"/>
      <w:r>
        <w:lastRenderedPageBreak/>
        <w:t>Tipo de Questão</w:t>
      </w:r>
      <w:bookmarkEnd w:id="10"/>
    </w:p>
    <w:p w:rsidR="002E3035" w:rsidRDefault="002E3035" w:rsidP="002E3035">
      <w:pPr>
        <w:pStyle w:val="Listanumerada2"/>
        <w:numPr>
          <w:ilvl w:val="0"/>
          <w:numId w:val="0"/>
        </w:numPr>
        <w:rPr>
          <w:i/>
          <w:sz w:val="16"/>
        </w:rPr>
      </w:pPr>
    </w:p>
    <w:p w:rsidR="002E3035" w:rsidRDefault="002E3035" w:rsidP="002E3035">
      <w:r>
        <w:t>Visualizando as questões cadastradas.</w:t>
      </w:r>
    </w:p>
    <w:p w:rsidR="002E3035" w:rsidRDefault="002E3035" w:rsidP="002E3035">
      <w:pPr>
        <w:rPr>
          <w:i/>
          <w:sz w:val="16"/>
        </w:rPr>
      </w:pPr>
      <w:r>
        <w:rPr>
          <w:noProof/>
        </w:rPr>
        <w:drawing>
          <wp:inline distT="0" distB="0" distL="0" distR="0" wp14:anchorId="1743CEC9" wp14:editId="0BFABDBD">
            <wp:extent cx="5204460" cy="11620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35" w:rsidRPr="00967200" w:rsidRDefault="002E3035" w:rsidP="002E3035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2E3035" w:rsidRDefault="002E3035" w:rsidP="002E3035">
      <w:r>
        <w:t>Alterando questões cadastradas.</w:t>
      </w:r>
    </w:p>
    <w:p w:rsidR="002E3035" w:rsidRDefault="002E3035">
      <w:pPr>
        <w:pStyle w:val="Textodatabela"/>
      </w:pPr>
      <w:r>
        <w:rPr>
          <w:noProof/>
        </w:rPr>
        <w:drawing>
          <wp:inline distT="0" distB="0" distL="0" distR="0" wp14:anchorId="5539B183" wp14:editId="46AA42FA">
            <wp:extent cx="2645638" cy="2657475"/>
            <wp:effectExtent l="0" t="0" r="254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4967" cy="266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D0" w:rsidRPr="00967200" w:rsidRDefault="001F51D0" w:rsidP="001F51D0">
      <w:pPr>
        <w:pStyle w:val="Listanumerada2"/>
        <w:numPr>
          <w:ilvl w:val="0"/>
          <w:numId w:val="0"/>
        </w:numPr>
        <w:rPr>
          <w:i/>
          <w:sz w:val="16"/>
        </w:rPr>
      </w:pPr>
      <w:r w:rsidRPr="00967200">
        <w:rPr>
          <w:i/>
          <w:sz w:val="16"/>
        </w:rPr>
        <w:t>*Imagem meramente ilustrativa</w:t>
      </w:r>
    </w:p>
    <w:p w:rsidR="001F51D0" w:rsidRDefault="001F51D0" w:rsidP="001F51D0">
      <w:r>
        <w:t>Alterando questões cadastradas.</w:t>
      </w:r>
    </w:p>
    <w:p w:rsidR="001F51D0" w:rsidRPr="009E2E22" w:rsidRDefault="001F51D0" w:rsidP="001F51D0">
      <w:pPr>
        <w:pStyle w:val="Textodatabela"/>
        <w:spacing w:before="0" w:after="0"/>
      </w:pPr>
    </w:p>
    <w:p w:rsidR="001F51D0" w:rsidRDefault="001F51D0" w:rsidP="001F51D0">
      <w:pPr>
        <w:spacing w:after="0"/>
      </w:pPr>
      <w:r>
        <w:rPr>
          <w:noProof/>
        </w:rPr>
        <w:drawing>
          <wp:inline distT="0" distB="0" distL="0" distR="0" wp14:anchorId="64591CE9" wp14:editId="6A865D53">
            <wp:extent cx="3390900" cy="1152037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2540" cy="115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D0" w:rsidRDefault="001F51D0" w:rsidP="001F51D0">
      <w:pPr>
        <w:pStyle w:val="Listanumerada2"/>
        <w:numPr>
          <w:ilvl w:val="0"/>
          <w:numId w:val="0"/>
        </w:numPr>
      </w:pPr>
      <w:r w:rsidRPr="00967200">
        <w:rPr>
          <w:i/>
          <w:sz w:val="16"/>
        </w:rPr>
        <w:t>*Imagem meramente ilustrativa</w:t>
      </w:r>
    </w:p>
    <w:sectPr w:rsidR="001F51D0">
      <w:headerReference w:type="default" r:id="rId32"/>
      <w:pgSz w:w="11907" w:h="16839" w:code="1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762" w:rsidRDefault="00FB6762">
      <w:pPr>
        <w:spacing w:after="0" w:line="240" w:lineRule="auto"/>
      </w:pPr>
      <w:r>
        <w:separator/>
      </w:r>
    </w:p>
    <w:p w:rsidR="00FB6762" w:rsidRDefault="00FB6762"/>
    <w:p w:rsidR="00FB6762" w:rsidRDefault="00FB6762"/>
  </w:endnote>
  <w:endnote w:type="continuationSeparator" w:id="0">
    <w:p w:rsidR="00FB6762" w:rsidRDefault="00FB6762">
      <w:pPr>
        <w:spacing w:after="0" w:line="240" w:lineRule="auto"/>
      </w:pPr>
      <w:r>
        <w:continuationSeparator/>
      </w:r>
    </w:p>
    <w:p w:rsidR="00FB6762" w:rsidRDefault="00FB6762"/>
    <w:p w:rsidR="00FB6762" w:rsidRDefault="00FB67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762" w:rsidRDefault="00FB6762">
      <w:pPr>
        <w:spacing w:after="0" w:line="240" w:lineRule="auto"/>
      </w:pPr>
      <w:r>
        <w:separator/>
      </w:r>
    </w:p>
    <w:p w:rsidR="00FB6762" w:rsidRDefault="00FB6762"/>
    <w:p w:rsidR="00FB6762" w:rsidRDefault="00FB6762"/>
  </w:footnote>
  <w:footnote w:type="continuationSeparator" w:id="0">
    <w:p w:rsidR="00FB6762" w:rsidRDefault="00FB6762">
      <w:pPr>
        <w:spacing w:after="0" w:line="240" w:lineRule="auto"/>
      </w:pPr>
      <w:r>
        <w:continuationSeparator/>
      </w:r>
    </w:p>
    <w:p w:rsidR="00FB6762" w:rsidRDefault="00FB6762"/>
    <w:p w:rsidR="00FB6762" w:rsidRDefault="00FB676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2"/>
      <w:gridCol w:w="279"/>
      <w:gridCol w:w="8206"/>
    </w:tblGrid>
    <w:tr w:rsidR="007B2E12">
      <w:trPr>
        <w:trHeight w:hRule="exact" w:val="720"/>
        <w:jc w:val="right"/>
      </w:trPr>
      <w:tc>
        <w:tcPr>
          <w:tcW w:w="2088" w:type="dxa"/>
          <w:vAlign w:val="bottom"/>
        </w:tcPr>
        <w:p w:rsidR="007B2E12" w:rsidRDefault="007B2E12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:rsidR="007B2E12" w:rsidRDefault="007B2E12"/>
      </w:tc>
      <w:tc>
        <w:tcPr>
          <w:tcW w:w="8424" w:type="dxa"/>
          <w:vAlign w:val="bottom"/>
        </w:tcPr>
        <w:p w:rsidR="007B2E12" w:rsidRDefault="00820B1F">
          <w:pPr>
            <w:pStyle w:val="Ttulodainformao"/>
          </w:pPr>
          <w:r w:rsidRPr="004143E5">
            <w:t>Sumário</w:t>
          </w:r>
        </w:p>
      </w:tc>
    </w:tr>
    <w:tr w:rsidR="007B2E12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7B2E12" w:rsidRDefault="007B2E12">
          <w:pPr>
            <w:pStyle w:val="cabealho"/>
          </w:pPr>
        </w:p>
      </w:tc>
      <w:tc>
        <w:tcPr>
          <w:tcW w:w="288" w:type="dxa"/>
          <w:shd w:val="clear" w:color="auto" w:fill="auto"/>
        </w:tcPr>
        <w:p w:rsidR="007B2E12" w:rsidRDefault="007B2E12">
          <w:pPr>
            <w:pStyle w:val="cabealho"/>
          </w:pPr>
        </w:p>
      </w:tc>
      <w:tc>
        <w:tcPr>
          <w:tcW w:w="8424" w:type="dxa"/>
          <w:shd w:val="clear" w:color="auto" w:fill="000000" w:themeFill="text1"/>
        </w:tcPr>
        <w:p w:rsidR="007B2E12" w:rsidRDefault="007B2E12">
          <w:pPr>
            <w:pStyle w:val="cabealho"/>
          </w:pPr>
        </w:p>
      </w:tc>
    </w:tr>
  </w:tbl>
  <w:p w:rsidR="007B2E12" w:rsidRDefault="007B2E1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7B2E12" w:rsidRPr="00C21F5A">
      <w:trPr>
        <w:trHeight w:hRule="exact" w:val="720"/>
        <w:jc w:val="right"/>
      </w:trPr>
      <w:tc>
        <w:tcPr>
          <w:tcW w:w="2088" w:type="dxa"/>
          <w:vAlign w:val="bottom"/>
        </w:tcPr>
        <w:p w:rsidR="007B2E12" w:rsidRDefault="00820B1F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1F6E4B">
            <w:rPr>
              <w:noProof/>
            </w:rPr>
            <w:t>07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7B2E12" w:rsidRDefault="007B2E12"/>
      </w:tc>
      <w:tc>
        <w:tcPr>
          <w:tcW w:w="8424" w:type="dxa"/>
          <w:vAlign w:val="bottom"/>
        </w:tcPr>
        <w:p w:rsidR="007B2E12" w:rsidRPr="006B4626" w:rsidRDefault="00820B1F" w:rsidP="00C21F5A">
          <w:pPr>
            <w:pStyle w:val="Ttulodainformao"/>
            <w:rPr>
              <w:sz w:val="32"/>
              <w:szCs w:val="32"/>
            </w:rPr>
          </w:pPr>
          <w:r w:rsidRPr="006B4626">
            <w:rPr>
              <w:sz w:val="32"/>
              <w:szCs w:val="32"/>
            </w:rPr>
            <w:fldChar w:fldCharType="begin"/>
          </w:r>
          <w:r w:rsidRPr="006B4626">
            <w:rPr>
              <w:sz w:val="32"/>
              <w:szCs w:val="32"/>
            </w:rPr>
            <w:instrText xml:space="preserve"> If </w:instrText>
          </w:r>
          <w:r w:rsidR="00C21F5A" w:rsidRPr="006B4626">
            <w:rPr>
              <w:sz w:val="32"/>
              <w:szCs w:val="32"/>
            </w:rPr>
            <w:fldChar w:fldCharType="begin"/>
          </w:r>
          <w:r w:rsidR="00C21F5A" w:rsidRPr="006B4626">
            <w:rPr>
              <w:sz w:val="32"/>
              <w:szCs w:val="32"/>
            </w:rPr>
            <w:instrText xml:space="preserve"> STYLEREF  "título 1" </w:instrText>
          </w:r>
          <w:r w:rsidR="00C21F5A" w:rsidRPr="006B4626">
            <w:rPr>
              <w:sz w:val="32"/>
              <w:szCs w:val="32"/>
            </w:rPr>
            <w:fldChar w:fldCharType="separate"/>
          </w:r>
          <w:r w:rsidR="001F6E4B">
            <w:rPr>
              <w:noProof/>
              <w:sz w:val="32"/>
              <w:szCs w:val="32"/>
            </w:rPr>
            <w:instrText>Tipo de Questão</w:instrText>
          </w:r>
          <w:r w:rsidR="00C21F5A" w:rsidRPr="006B4626">
            <w:rPr>
              <w:sz w:val="32"/>
              <w:szCs w:val="32"/>
            </w:rPr>
            <w:fldChar w:fldCharType="end"/>
          </w:r>
          <w:r w:rsidRPr="006B4626">
            <w:rPr>
              <w:sz w:val="32"/>
              <w:szCs w:val="32"/>
            </w:rPr>
            <w:instrText>&lt;&gt; “Error*” “</w:instrText>
          </w:r>
          <w:r w:rsidR="00C21F5A" w:rsidRPr="006B4626">
            <w:rPr>
              <w:sz w:val="32"/>
              <w:szCs w:val="32"/>
            </w:rPr>
            <w:fldChar w:fldCharType="begin"/>
          </w:r>
          <w:r w:rsidR="00C21F5A" w:rsidRPr="006B4626">
            <w:rPr>
              <w:sz w:val="32"/>
              <w:szCs w:val="32"/>
            </w:rPr>
            <w:instrText xml:space="preserve"> STYLEREF  "título 1" </w:instrText>
          </w:r>
          <w:r w:rsidR="00C21F5A" w:rsidRPr="006B4626">
            <w:rPr>
              <w:sz w:val="32"/>
              <w:szCs w:val="32"/>
            </w:rPr>
            <w:fldChar w:fldCharType="separate"/>
          </w:r>
          <w:r w:rsidR="001F6E4B">
            <w:rPr>
              <w:noProof/>
              <w:sz w:val="32"/>
              <w:szCs w:val="32"/>
            </w:rPr>
            <w:instrText>Tipo de Questão</w:instrText>
          </w:r>
          <w:r w:rsidR="00C21F5A" w:rsidRPr="006B4626">
            <w:rPr>
              <w:sz w:val="32"/>
              <w:szCs w:val="32"/>
            </w:rPr>
            <w:fldChar w:fldCharType="end"/>
          </w:r>
          <w:r w:rsidRPr="006B4626">
            <w:rPr>
              <w:sz w:val="32"/>
              <w:szCs w:val="32"/>
            </w:rPr>
            <w:instrText xml:space="preserve"> </w:instrText>
          </w:r>
          <w:r w:rsidRPr="006B4626">
            <w:rPr>
              <w:sz w:val="32"/>
              <w:szCs w:val="32"/>
            </w:rPr>
            <w:fldChar w:fldCharType="separate"/>
          </w:r>
          <w:r w:rsidR="001F6E4B">
            <w:rPr>
              <w:noProof/>
              <w:sz w:val="32"/>
              <w:szCs w:val="32"/>
            </w:rPr>
            <w:t>Tipo de Questão</w:t>
          </w:r>
          <w:r w:rsidR="001F6E4B" w:rsidRPr="006B4626">
            <w:rPr>
              <w:noProof/>
              <w:sz w:val="32"/>
              <w:szCs w:val="32"/>
            </w:rPr>
            <w:t xml:space="preserve"> </w:t>
          </w:r>
          <w:r w:rsidRPr="006B4626">
            <w:rPr>
              <w:sz w:val="32"/>
              <w:szCs w:val="32"/>
            </w:rPr>
            <w:fldChar w:fldCharType="end"/>
          </w:r>
        </w:p>
      </w:tc>
    </w:tr>
    <w:tr w:rsidR="007B2E12" w:rsidRPr="00C21F5A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7B2E12" w:rsidRPr="00C21F5A" w:rsidRDefault="007B2E12">
          <w:pPr>
            <w:rPr>
              <w:sz w:val="10"/>
            </w:rPr>
          </w:pPr>
        </w:p>
      </w:tc>
      <w:tc>
        <w:tcPr>
          <w:tcW w:w="288" w:type="dxa"/>
        </w:tcPr>
        <w:p w:rsidR="007B2E12" w:rsidRPr="00C21F5A" w:rsidRDefault="007B2E12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7B2E12" w:rsidRPr="00C21F5A" w:rsidRDefault="007B2E12">
          <w:pPr>
            <w:rPr>
              <w:sz w:val="10"/>
            </w:rPr>
          </w:pPr>
        </w:p>
      </w:tc>
    </w:tr>
  </w:tbl>
  <w:p w:rsidR="007B2E12" w:rsidRPr="00C21F5A" w:rsidRDefault="007B2E1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0F5F751C"/>
    <w:multiLevelType w:val="hybridMultilevel"/>
    <w:tmpl w:val="265271F8"/>
    <w:lvl w:ilvl="0" w:tplc="A4B0A5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D1397"/>
    <w:multiLevelType w:val="hybridMultilevel"/>
    <w:tmpl w:val="7A8AA016"/>
    <w:lvl w:ilvl="0" w:tplc="A4B0A5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F6A45"/>
    <w:multiLevelType w:val="multilevel"/>
    <w:tmpl w:val="0436C7FE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C2A7CFD"/>
    <w:multiLevelType w:val="hybridMultilevel"/>
    <w:tmpl w:val="3D14892A"/>
    <w:lvl w:ilvl="0" w:tplc="A4B0A5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06E"/>
    <w:rsid w:val="00012AC8"/>
    <w:rsid w:val="000A2D67"/>
    <w:rsid w:val="00126C6C"/>
    <w:rsid w:val="0016574C"/>
    <w:rsid w:val="00170FF8"/>
    <w:rsid w:val="001755B9"/>
    <w:rsid w:val="001F51D0"/>
    <w:rsid w:val="001F6E4B"/>
    <w:rsid w:val="00233ECD"/>
    <w:rsid w:val="002378D0"/>
    <w:rsid w:val="0028506E"/>
    <w:rsid w:val="002E3035"/>
    <w:rsid w:val="003D7109"/>
    <w:rsid w:val="004143E5"/>
    <w:rsid w:val="0042465A"/>
    <w:rsid w:val="004F6D1C"/>
    <w:rsid w:val="006052E3"/>
    <w:rsid w:val="006B4626"/>
    <w:rsid w:val="006F32E8"/>
    <w:rsid w:val="0078691A"/>
    <w:rsid w:val="007B2E12"/>
    <w:rsid w:val="007F5BCD"/>
    <w:rsid w:val="00820B1F"/>
    <w:rsid w:val="008B2B7E"/>
    <w:rsid w:val="008D105F"/>
    <w:rsid w:val="00967200"/>
    <w:rsid w:val="00972B99"/>
    <w:rsid w:val="009E2E22"/>
    <w:rsid w:val="00A01868"/>
    <w:rsid w:val="00A83F85"/>
    <w:rsid w:val="00B30A1B"/>
    <w:rsid w:val="00C07395"/>
    <w:rsid w:val="00C10415"/>
    <w:rsid w:val="00C21F5A"/>
    <w:rsid w:val="00C40367"/>
    <w:rsid w:val="00CB65F3"/>
    <w:rsid w:val="00D1760C"/>
    <w:rsid w:val="00D90458"/>
    <w:rsid w:val="00E91C1F"/>
    <w:rsid w:val="00F01587"/>
    <w:rsid w:val="00F82AF1"/>
    <w:rsid w:val="00FB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06D1957-8212-4EB5-B4B2-CBCBABB3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pt-BR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4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EF4623" w:themeColor="accent1"/>
    </w:rPr>
  </w:style>
  <w:style w:type="paragraph" w:customStyle="1" w:styleId="Subttulo1">
    <w:name w:val="Subtítulo1"/>
    <w:basedOn w:val="Normal"/>
    <w:next w:val="Normal"/>
    <w:link w:val="Cardesubttulo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customStyle="1" w:styleId="cabealho">
    <w:name w:val="cabeçalho"/>
    <w:basedOn w:val="Normal"/>
    <w:link w:val="Cardecabealho"/>
    <w:uiPriority w:val="99"/>
    <w:qFormat/>
    <w:pPr>
      <w:spacing w:after="38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Pr>
      <w:color w:val="404040" w:themeColor="text1" w:themeTint="BF"/>
      <w:sz w:val="20"/>
    </w:rPr>
  </w:style>
  <w:style w:type="table" w:customStyle="1" w:styleId="Gradedatabela">
    <w:name w:val="Grade da tabela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tulodainformao">
    <w:name w:val="Título da informação"/>
    <w:basedOn w:val="Normal"/>
    <w:uiPriority w:val="2"/>
    <w:qFormat/>
    <w:rsid w:val="004143E5"/>
    <w:pPr>
      <w:spacing w:after="60" w:line="240" w:lineRule="auto"/>
      <w:ind w:left="29" w:right="29"/>
      <w:jc w:val="right"/>
    </w:pPr>
    <w:rPr>
      <w:b/>
      <w:bCs/>
      <w:color w:val="0070C0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11">
    <w:name w:val="Título1"/>
    <w:basedOn w:val="Normal"/>
    <w:next w:val="Normal"/>
    <w:link w:val="Cardettulo"/>
    <w:uiPriority w:val="2"/>
    <w:qFormat/>
    <w:rsid w:val="004143E5"/>
    <w:pPr>
      <w:spacing w:after="40" w:line="240" w:lineRule="auto"/>
    </w:pPr>
    <w:rPr>
      <w:rFonts w:asciiTheme="majorHAnsi" w:eastAsiaTheme="majorEastAsia" w:hAnsiTheme="majorHAnsi" w:cstheme="majorBidi"/>
      <w:b/>
      <w:bCs/>
      <w:color w:val="0070C0"/>
      <w:sz w:val="200"/>
    </w:rPr>
  </w:style>
  <w:style w:type="character" w:customStyle="1" w:styleId="Cardettulo">
    <w:name w:val="Car de título"/>
    <w:basedOn w:val="Fontepargpadro"/>
    <w:link w:val="Ttulo11"/>
    <w:uiPriority w:val="2"/>
    <w:rsid w:val="004143E5"/>
    <w:rPr>
      <w:rFonts w:asciiTheme="majorHAnsi" w:eastAsiaTheme="majorEastAsia" w:hAnsiTheme="majorHAnsi" w:cstheme="majorBidi"/>
      <w:b/>
      <w:bCs/>
      <w:color w:val="0070C0"/>
      <w:sz w:val="200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Tahoma" w:hAnsi="Tahoma" w:cs="Tahoma"/>
      <w:sz w:val="16"/>
    </w:rPr>
  </w:style>
  <w:style w:type="character" w:customStyle="1" w:styleId="Forte1">
    <w:name w:val="Forte1"/>
    <w:basedOn w:val="Fontepargpadro"/>
    <w:uiPriority w:val="10"/>
    <w:qFormat/>
    <w:rPr>
      <w:b/>
      <w:bCs/>
    </w:rPr>
  </w:style>
  <w:style w:type="character" w:customStyle="1" w:styleId="Cardesubttulo">
    <w:name w:val="Car de subtítulo"/>
    <w:basedOn w:val="Fontepargpadro"/>
    <w:link w:val="Subttulo1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Resumo">
    <w:name w:val="Resumo"/>
    <w:basedOn w:val="Normal"/>
    <w:uiPriority w:val="3"/>
    <w:qFormat/>
    <w:rsid w:val="004143E5"/>
    <w:pPr>
      <w:spacing w:before="360" w:after="480" w:line="360" w:lineRule="auto"/>
    </w:pPr>
    <w:rPr>
      <w:i/>
      <w:iCs/>
      <w:color w:val="0070C0"/>
      <w:kern w:val="20"/>
      <w:sz w:val="28"/>
    </w:rPr>
  </w:style>
  <w:style w:type="paragraph" w:customStyle="1" w:styleId="Semespaamento">
    <w:name w:val="Sem espaçamento"/>
    <w:link w:val="Semcardeespaamento"/>
    <w:uiPriority w:val="1"/>
    <w:unhideWhenUsed/>
    <w:qFormat/>
    <w:pPr>
      <w:spacing w:after="0" w:line="240" w:lineRule="auto"/>
    </w:pPr>
  </w:style>
  <w:style w:type="character" w:customStyle="1" w:styleId="Hiperlink">
    <w:name w:val="Hiperlink"/>
    <w:basedOn w:val="Fontepargpadro"/>
    <w:uiPriority w:val="99"/>
    <w:unhideWhenUsed/>
    <w:rPr>
      <w:color w:val="5F5F5F" w:themeColor="hyperlink"/>
      <w:u w:val="single"/>
    </w:rPr>
  </w:style>
  <w:style w:type="paragraph" w:customStyle="1" w:styleId="sumrio1">
    <w:name w:val="sumário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Cardettulo1">
    <w:name w:val="Car de título 1"/>
    <w:basedOn w:val="Fontepargpadro"/>
    <w:link w:val="ttulo10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doSUMRIO">
    <w:name w:val="Título do SUMÁRIO"/>
    <w:basedOn w:val="ttulo10"/>
    <w:next w:val="Normal"/>
    <w:uiPriority w:val="39"/>
    <w:unhideWhenUsed/>
    <w:qFormat/>
    <w:rsid w:val="004143E5"/>
    <w:pPr>
      <w:pBdr>
        <w:bottom w:val="none" w:sz="0" w:space="0" w:color="auto"/>
      </w:pBdr>
      <w:spacing w:before="0" w:after="360"/>
      <w:outlineLvl w:val="9"/>
    </w:pPr>
    <w:rPr>
      <w:color w:val="002060"/>
      <w:kern w:val="20"/>
      <w:sz w:val="44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Citao1">
    <w:name w:val="Citação1"/>
    <w:basedOn w:val="Normal"/>
    <w:next w:val="Normal"/>
    <w:link w:val="Cardecitao"/>
    <w:uiPriority w:val="1"/>
    <w:unhideWhenUsed/>
    <w:qFormat/>
    <w:rsid w:val="004143E5"/>
    <w:pPr>
      <w:spacing w:before="240" w:after="240" w:line="288" w:lineRule="auto"/>
    </w:pPr>
    <w:rPr>
      <w:i/>
      <w:iCs/>
      <w:color w:val="0070C0"/>
      <w:kern w:val="20"/>
      <w:sz w:val="24"/>
    </w:rPr>
  </w:style>
  <w:style w:type="character" w:customStyle="1" w:styleId="Cardecitao">
    <w:name w:val="Car de citação"/>
    <w:basedOn w:val="Fontepargpadro"/>
    <w:link w:val="Citao1"/>
    <w:uiPriority w:val="1"/>
    <w:rsid w:val="004143E5"/>
    <w:rPr>
      <w:i/>
      <w:iCs/>
      <w:color w:val="0070C0"/>
      <w:kern w:val="20"/>
      <w:sz w:val="24"/>
    </w:rPr>
  </w:style>
  <w:style w:type="paragraph" w:customStyle="1" w:styleId="Assinatura1">
    <w:name w:val="Assinatura1"/>
    <w:basedOn w:val="Normal"/>
    <w:link w:val="Cardeassinatura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ardeassinatura">
    <w:name w:val="Car de assinatura"/>
    <w:basedOn w:val="Fontepargpadro"/>
    <w:link w:val="Assinatura1"/>
    <w:uiPriority w:val="9"/>
    <w:rPr>
      <w:color w:val="595959" w:themeColor="text1" w:themeTint="A6"/>
      <w:kern w:val="20"/>
    </w:rPr>
  </w:style>
  <w:style w:type="character" w:customStyle="1" w:styleId="Semcardeespaamento">
    <w:name w:val="Sem car de espaçamento"/>
    <w:basedOn w:val="Fontepargpadro"/>
    <w:link w:val="Semespaamento"/>
    <w:uiPriority w:val="1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customStyle="1" w:styleId="Listanumerada">
    <w:name w:val="Lista numerada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2">
    <w:name w:val="Lista numerada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4">
    <w:name w:val="Lista numerada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5">
    <w:name w:val="Lista numerada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refernciadeanotao">
    <w:name w:val="referência de anotação"/>
    <w:basedOn w:val="Fontepargpadr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detextodocomentrio"/>
    <w:uiPriority w:val="99"/>
    <w:semiHidden/>
    <w:unhideWhenUsed/>
    <w:pPr>
      <w:spacing w:line="240" w:lineRule="auto"/>
    </w:pPr>
  </w:style>
  <w:style w:type="character" w:customStyle="1" w:styleId="Cardetextodocomentrio">
    <w:name w:val="Car de texto do comentário"/>
    <w:basedOn w:val="Fontepargpadro"/>
    <w:link w:val="textodaanotao"/>
    <w:uiPriority w:val="99"/>
    <w:semiHidden/>
  </w:style>
  <w:style w:type="paragraph" w:customStyle="1" w:styleId="assuntodaanotao">
    <w:name w:val="assunto da anotação"/>
    <w:basedOn w:val="textodaanotao"/>
    <w:next w:val="textodaanotao"/>
    <w:link w:val="Cardeassuntodocomentrio"/>
    <w:uiPriority w:val="99"/>
    <w:semiHidden/>
    <w:unhideWhenUsed/>
    <w:rPr>
      <w:b/>
      <w:bCs/>
    </w:rPr>
  </w:style>
  <w:style w:type="character" w:customStyle="1" w:styleId="Cardeassuntodocomentrio">
    <w:name w:val="Car de assunto do comentário"/>
    <w:basedOn w:val="Cardetextodocomentrio"/>
    <w:link w:val="assuntodaanotao"/>
    <w:uiPriority w:val="99"/>
    <w:semiHidden/>
    <w:rPr>
      <w:b/>
      <w:bCs/>
    </w:rPr>
  </w:style>
  <w:style w:type="table" w:customStyle="1" w:styleId="Sombreamentoclaro">
    <w:name w:val="Sombreamento cla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dotextodatabela">
    <w:name w:val="Decimal do texto da tabe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atabela">
    <w:name w:val="Texto da tabela"/>
    <w:basedOn w:val="Normal"/>
    <w:uiPriority w:val="1"/>
    <w:qFormat/>
    <w:pPr>
      <w:spacing w:before="60" w:after="60" w:line="240" w:lineRule="auto"/>
    </w:pPr>
  </w:style>
  <w:style w:type="paragraph" w:customStyle="1" w:styleId="Organizao">
    <w:name w:val="Organização"/>
    <w:basedOn w:val="Normal"/>
    <w:uiPriority w:val="2"/>
    <w:qFormat/>
    <w:rsid w:val="004143E5"/>
    <w:pPr>
      <w:spacing w:after="60" w:line="240" w:lineRule="auto"/>
      <w:ind w:left="29" w:right="29"/>
    </w:pPr>
    <w:rPr>
      <w:b/>
      <w:bCs/>
      <w:color w:val="0070C0"/>
      <w:sz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ECD"/>
    <w:rPr>
      <w:rFonts w:ascii="Tahoma" w:hAnsi="Tahoma" w:cs="Tahoma"/>
      <w:sz w:val="16"/>
      <w:szCs w:val="16"/>
    </w:rPr>
  </w:style>
  <w:style w:type="paragraph" w:styleId="Cabealho0">
    <w:name w:val="header"/>
    <w:basedOn w:val="Normal"/>
    <w:link w:val="CabealhoCha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C21F5A"/>
  </w:style>
  <w:style w:type="paragraph" w:styleId="Rodap0">
    <w:name w:val="footer"/>
    <w:basedOn w:val="Normal"/>
    <w:link w:val="RodapCha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C21F5A"/>
  </w:style>
  <w:style w:type="character" w:customStyle="1" w:styleId="Ttulo1Char">
    <w:name w:val="Título 1 Char"/>
    <w:basedOn w:val="Fontepargpadro"/>
    <w:link w:val="Ttulo1"/>
    <w:uiPriority w:val="9"/>
    <w:rsid w:val="004143E5"/>
    <w:rPr>
      <w:rFonts w:asciiTheme="majorHAnsi" w:eastAsiaTheme="majorEastAsia" w:hAnsiTheme="majorHAnsi" w:cstheme="majorBidi"/>
      <w:color w:val="002060"/>
      <w:sz w:val="32"/>
      <w:szCs w:val="32"/>
    </w:rPr>
  </w:style>
  <w:style w:type="paragraph" w:styleId="CabealhodoSumrio">
    <w:name w:val="TOC Heading"/>
    <w:aliases w:val="Título da Barra Lateral"/>
    <w:basedOn w:val="Ttulo1"/>
    <w:next w:val="Normal"/>
    <w:uiPriority w:val="39"/>
    <w:unhideWhenUsed/>
    <w:qFormat/>
    <w:rsid w:val="006B462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0">
    <w:name w:val="toc 1"/>
    <w:basedOn w:val="Normal"/>
    <w:next w:val="Normal"/>
    <w:autoRedefine/>
    <w:uiPriority w:val="39"/>
    <w:unhideWhenUsed/>
    <w:rsid w:val="006B462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4626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6B4626"/>
    <w:rPr>
      <w:color w:val="5F5F5F" w:themeColor="hyperlink"/>
      <w:u w:val="single"/>
    </w:rPr>
  </w:style>
  <w:style w:type="character" w:styleId="TextodoEspaoReservado0">
    <w:name w:val="Placeholder Text"/>
    <w:basedOn w:val="Fontepargpadro"/>
    <w:uiPriority w:val="99"/>
    <w:semiHidden/>
    <w:rsid w:val="00F01587"/>
    <w:rPr>
      <w:color w:val="808080"/>
    </w:rPr>
  </w:style>
  <w:style w:type="paragraph" w:styleId="SemEspaamento0">
    <w:name w:val="No Spacing"/>
    <w:link w:val="SemEspaamentoChar"/>
    <w:uiPriority w:val="1"/>
    <w:qFormat/>
    <w:rsid w:val="00D1760C"/>
    <w:pPr>
      <w:spacing w:after="0" w:line="240" w:lineRule="auto"/>
    </w:pPr>
    <w:rPr>
      <w:rFonts w:eastAsiaTheme="minorEastAsia"/>
      <w:color w:val="auto"/>
      <w:kern w:val="2"/>
      <w:sz w:val="22"/>
      <w:szCs w:val="22"/>
      <w14:ligatures w14:val="standard"/>
    </w:rPr>
  </w:style>
  <w:style w:type="character" w:customStyle="1" w:styleId="SemEspaamentoChar">
    <w:name w:val="Sem Espaçamento Char"/>
    <w:basedOn w:val="Fontepargpadro"/>
    <w:link w:val="SemEspaamento0"/>
    <w:uiPriority w:val="1"/>
    <w:rsid w:val="00D1760C"/>
    <w:rPr>
      <w:rFonts w:eastAsiaTheme="minorEastAsia"/>
      <w:color w:val="auto"/>
      <w:kern w:val="2"/>
      <w:sz w:val="22"/>
      <w:szCs w:val="22"/>
      <w14:ligatures w14:val="standard"/>
    </w:rPr>
  </w:style>
  <w:style w:type="paragraph" w:styleId="PargrafodaLista">
    <w:name w:val="List Paragraph"/>
    <w:basedOn w:val="Normal"/>
    <w:uiPriority w:val="34"/>
    <w:qFormat/>
    <w:rsid w:val="00E91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diagramQuickStyle" Target="diagrams/quickStyle1.xml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diagramLayout" Target="diagrams/layout1.xml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diagramColors" Target="diagrams/colors1.xml"/><Relationship Id="rId31" Type="http://schemas.openxmlformats.org/officeDocument/2006/relationships/image" Target="media/image1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RedAndBlackReport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CF204F-A4AE-4C27-A499-A84CC462CB14}" type="doc">
      <dgm:prSet loTypeId="NewsLayout3_4/15/2011 5:17:28 PM#1" loCatId="list" qsTypeId="urn:microsoft.com/office/officeart/2005/8/quickstyle/simple1" qsCatId="simple" csTypeId="urn:microsoft.com/office/officeart/2005/8/colors/accent0_3" csCatId="mainScheme" phldr="1"/>
      <dgm:spPr/>
    </dgm:pt>
    <dgm:pt modelId="{676DE0A4-046E-4C76-A131-D2C54B5B49EE}">
      <dgm:prSet phldrT="[Digite a legenda aqui]"/>
      <dgm:spPr/>
      <dgm:t>
        <a:bodyPr/>
        <a:lstStyle/>
        <a:p>
          <a:pPr algn="ctr"/>
          <a:r>
            <a:rPr lang="pt-BR"/>
            <a:t>"Os usuários do Tipo P, podererão apenas ver os dados já cadastrados. Os usários do Tipo A, são administradores do sistemas."</a:t>
          </a:r>
          <a:endParaRPr/>
        </a:p>
      </dgm:t>
      <dgm:extLst>
        <a:ext uri="{E40237B7-FDA0-4F09-8148-C483321AD2D9}">
          <dgm14:cNvPr xmlns:dgm14="http://schemas.microsoft.com/office/drawing/2010/diagram" id="0" name="" descr="Executivo"/>
        </a:ext>
      </dgm:extLst>
    </dgm:pt>
    <dgm:pt modelId="{B8645396-0E9C-461A-A4EE-C11738A34FC0}" type="parTrans" cxnId="{5D02098C-2ECC-47C0-8660-70B6EFC53A9D}">
      <dgm:prSet/>
      <dgm:spPr/>
      <dgm:t>
        <a:bodyPr/>
        <a:lstStyle/>
        <a:p>
          <a:endParaRPr lang="en-US"/>
        </a:p>
      </dgm:t>
    </dgm:pt>
    <dgm:pt modelId="{5EC7E623-C3B4-42D5-8123-C2E9DBD3C94C}" type="sibTrans" cxnId="{5D02098C-2ECC-47C0-8660-70B6EFC53A9D}">
      <dgm:prSet/>
      <dgm:spPr/>
      <dgm:t>
        <a:bodyPr/>
        <a:lstStyle/>
        <a:p>
          <a:endParaRPr lang="en-US"/>
        </a:p>
      </dgm:t>
    </dgm:pt>
    <dgm:pt modelId="{ED07D604-A1FA-45C2-83E8-46304F4E23CF}" type="pres">
      <dgm:prSet presAssocID="{A1CF204F-A4AE-4C27-A499-A84CC462CB14}" presName="Name0" presStyleCnt="0"/>
      <dgm:spPr/>
    </dgm:pt>
    <dgm:pt modelId="{60DFF8CA-6103-4981-914D-3C38802974B5}" type="pres">
      <dgm:prSet presAssocID="{A1CF204F-A4AE-4C27-A499-A84CC462CB14}" presName="rect1" presStyleLbl="node0" presStyleIdx="0" presStyleCnt="1" custScaleX="100000" custScaleY="146031" custLinFactNeighborY="20405"/>
      <dgm:spPr/>
      <dgm:t>
        <a:bodyPr/>
        <a:lstStyle/>
        <a:p>
          <a:endParaRPr lang="en-US"/>
        </a:p>
      </dgm:t>
    </dgm:pt>
    <dgm:pt modelId="{555CF3B6-8260-41B2-8A09-5EFEF9CB6167}" type="pres">
      <dgm:prSet presAssocID="{676DE0A4-046E-4C76-A131-D2C54B5B49EE}" presName="rect2" presStyleLbl="fgImgPlace1" presStyleIdx="0" presStyleCnt="1" custScaleX="100000" custScaleY="117101" custLinFactNeighborY="-5994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</dgm:ptLst>
  <dgm:cxnLst>
    <dgm:cxn modelId="{5D02098C-2ECC-47C0-8660-70B6EFC53A9D}" srcId="{A1CF204F-A4AE-4C27-A499-A84CC462CB14}" destId="{676DE0A4-046E-4C76-A131-D2C54B5B49EE}" srcOrd="0" destOrd="0" parTransId="{B8645396-0E9C-461A-A4EE-C11738A34FC0}" sibTransId="{5EC7E623-C3B4-42D5-8123-C2E9DBD3C94C}"/>
    <dgm:cxn modelId="{9D867C7A-90BA-4060-BC44-BE757DB6684F}" type="presOf" srcId="{A1CF204F-A4AE-4C27-A499-A84CC462CB14}" destId="{ED07D604-A1FA-45C2-83E8-46304F4E23CF}" srcOrd="0" destOrd="0" presId="NewsLayout3_4/15/2011 5:17:28 PM#1"/>
    <dgm:cxn modelId="{21DD16C3-BB56-4655-A3E0-A07D2A00FD69}" type="presOf" srcId="{676DE0A4-046E-4C76-A131-D2C54B5B49EE}" destId="{60DFF8CA-6103-4981-914D-3C38802974B5}" srcOrd="0" destOrd="0" presId="NewsLayout3_4/15/2011 5:17:28 PM#1"/>
    <dgm:cxn modelId="{69448BC0-C5F1-40A3-9EE4-1C597D1436E3}" type="presParOf" srcId="{ED07D604-A1FA-45C2-83E8-46304F4E23CF}" destId="{60DFF8CA-6103-4981-914D-3C38802974B5}" srcOrd="0" destOrd="0" presId="NewsLayout3_4/15/2011 5:17:28 PM#1"/>
    <dgm:cxn modelId="{9A85F9E1-E1F6-4AEE-A8CD-4D28D1304A87}" type="presParOf" srcId="{ED07D604-A1FA-45C2-83E8-46304F4E23CF}" destId="{555CF3B6-8260-41B2-8A09-5EFEF9CB6167}" srcOrd="1" destOrd="0" presId="NewsLayout3_4/15/2011 5:17:28 PM#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DFF8CA-6103-4981-914D-3C38802974B5}">
      <dsp:nvSpPr>
        <dsp:cNvPr id="0" name=""/>
        <dsp:cNvSpPr/>
      </dsp:nvSpPr>
      <dsp:spPr>
        <a:xfrm>
          <a:off x="0" y="5766697"/>
          <a:ext cx="1234440" cy="1852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"Os usuários do Tipo P, podererão apenas ver os dados já cadastrados. Os usários do Tipo A, são administradores do sistemas."</a:t>
          </a:r>
          <a:endParaRPr sz="900" kern="1200"/>
        </a:p>
      </dsp:txBody>
      <dsp:txXfrm>
        <a:off x="0" y="5766697"/>
        <a:ext cx="1234440" cy="1852014"/>
      </dsp:txXfrm>
    </dsp:sp>
    <dsp:sp modelId="{555CF3B6-8260-41B2-8A09-5EFEF9CB6167}">
      <dsp:nvSpPr>
        <dsp:cNvPr id="0" name=""/>
        <dsp:cNvSpPr/>
      </dsp:nvSpPr>
      <dsp:spPr>
        <a:xfrm>
          <a:off x="0" y="0"/>
          <a:ext cx="1234440" cy="5782166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NewsLayout3_4/15/2011 5:17:28 PM#1">
  <dgm:title val="Barra lateral com foto"/>
  <dgm:desc val="Imagem estreita acima da legenda"/>
  <dgm:catLst>
    <dgm:cat type="list" pri="500"/>
  </dgm:catLst>
  <dgm:samp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clrData>
  <dgm:layoutNode name="Name0">
    <dgm:alg type="composite">
      <dgm:param type="ar" val="0.1936"/>
    </dgm:alg>
    <dgm:shape xmlns:r="http://schemas.openxmlformats.org/officeDocument/2006/relationships" r:blip="">
      <dgm:adjLst/>
    </dgm:shape>
    <dgm:constrLst>
      <dgm:constr type="primFontSz" for="des" ptType="node" op="equ" val="9"/>
      <dgm:constr type="l" for="ch" forName="rect1" refType="w" fact="0"/>
      <dgm:constr type="t" for="ch" forName="rect1" refType="h" fact="0.8011"/>
      <dgm:constr type="w" for="ch" forName="rect1" refType="w"/>
      <dgm:constr type="h" for="ch" forName="rect1" refType="h" fact="0.1989"/>
      <dgm:constr type="l" for="ch" forName="rect2" refType="w" fact="0"/>
      <dgm:constr type="t" for="ch" forName="rect2" refType="h" fact="0"/>
      <dgm:constr type="w" for="ch" forName="rect2" refType="w"/>
      <dgm:constr type="h" for="ch" forName="rect2" refType="h" fact="0.7744"/>
    </dgm:constrLst>
    <dgm:layoutNode name="rect1" styleLbl="node0"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self" ptType="node node" st="1 1" cnt="1 0"/>
      <dgm:constrLst>
        <dgm:constr type="lMarg" refType="primFontSz"/>
        <dgm:constr type="rMarg" refType="primFontSz"/>
        <dgm:constr type="tMarg" refType="primFontSz"/>
        <dgm:constr type="bMarg" refType="primFontSz"/>
      </dgm:constrLst>
      <dgm:ruleLst>
        <dgm:rule type="primFontSz" val="9" fact="NaN" max="NaN"/>
      </dgm:ruleLst>
    </dgm:layoutNode>
    <dgm:forEach name="Name1" axis="ch self" ptType="node node" st="1 1" cnt="1 1">
      <dgm:layoutNode name="rect2" styleLbl="fgImgPlace1">
        <dgm:alg type="sp"/>
        <dgm:shape xmlns:r="http://schemas.openxmlformats.org/officeDocument/2006/relationships" type="rect" r:blip="" blipPhldr="1">
          <dgm:adjLst/>
        </dgm:shape>
        <dgm:presOf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4EAF2ABE8E44959236EA0F7C1DEC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7A8C89-70AD-4C51-87DC-0099DE1C93CF}"/>
      </w:docPartPr>
      <w:docPartBody>
        <w:p w:rsidR="004A03D8" w:rsidRDefault="00A47A94">
          <w:pPr>
            <w:pStyle w:val="5D4EAF2ABE8E44959236EA0F7C1DEC46"/>
          </w:pPr>
          <w:r>
            <w:t>Relatório Anual</w:t>
          </w:r>
        </w:p>
      </w:docPartBody>
    </w:docPart>
    <w:docPart>
      <w:docPartPr>
        <w:name w:val="17F6C33AD9E941EABA16C9F2E6BC9A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26AC3B-14FC-498E-8ECA-04F665D4B1BE}"/>
      </w:docPartPr>
      <w:docPartBody>
        <w:p w:rsidR="004A03D8" w:rsidRDefault="00A47A94">
          <w:pPr>
            <w:pStyle w:val="17F6C33AD9E941EABA16C9F2E6BC9AE4"/>
          </w:pPr>
          <w:r>
            <w:t>[Ano]</w:t>
          </w:r>
        </w:p>
      </w:docPartBody>
    </w:docPart>
    <w:docPart>
      <w:docPartPr>
        <w:name w:val="1ECCEB1D26DA46D5847F812B2AC44C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335224-2DA1-4681-8976-5EB89488F6AE}"/>
      </w:docPartPr>
      <w:docPartBody>
        <w:p w:rsidR="004A03D8" w:rsidRDefault="00A47A94">
          <w:pPr>
            <w:pStyle w:val="1ECCEB1D26DA46D5847F812B2AC44CB2"/>
          </w:pPr>
          <w:r>
            <w:t>[Adicione uma citação de um dos executivos da sua empresa aqui ou use esse espaço para uma breve síntese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94"/>
    <w:rsid w:val="004A03D8"/>
    <w:rsid w:val="00A47A94"/>
    <w:rsid w:val="00D0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D9A2A4D2EA84C89BC318A722D86701B">
    <w:name w:val="FD9A2A4D2EA84C89BC318A722D86701B"/>
  </w:style>
  <w:style w:type="paragraph" w:customStyle="1" w:styleId="891BD79B0EEF47DC9AC68202025312C7">
    <w:name w:val="891BD79B0EEF47DC9AC68202025312C7"/>
  </w:style>
  <w:style w:type="paragraph" w:customStyle="1" w:styleId="CB263D7E05C143DDBAC84FBAD50099A0">
    <w:name w:val="CB263D7E05C143DDBAC84FBAD50099A0"/>
  </w:style>
  <w:style w:type="paragraph" w:customStyle="1" w:styleId="D9CEBDE259174C5CBEDCE7A605DA6F08">
    <w:name w:val="D9CEBDE259174C5CBEDCE7A605DA6F08"/>
  </w:style>
  <w:style w:type="paragraph" w:customStyle="1" w:styleId="998429C53CE745A08490479234C2F890">
    <w:name w:val="998429C53CE745A08490479234C2F890"/>
  </w:style>
  <w:style w:type="paragraph" w:customStyle="1" w:styleId="D8C14175EF0640C89BF984E53B32763B">
    <w:name w:val="D8C14175EF0640C89BF984E53B32763B"/>
  </w:style>
  <w:style w:type="paragraph" w:customStyle="1" w:styleId="A989E95F8B8749909E69027C9337CC25">
    <w:name w:val="A989E95F8B8749909E69027C9337CC25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F28614B7A719442E98315ECB39588842">
    <w:name w:val="F28614B7A719442E98315ECB39588842"/>
  </w:style>
  <w:style w:type="paragraph" w:customStyle="1" w:styleId="B2F9EB822CEA477AB86C79F6E9C3DCB3">
    <w:name w:val="B2F9EB822CEA477AB86C79F6E9C3DCB3"/>
  </w:style>
  <w:style w:type="paragraph" w:customStyle="1" w:styleId="AF62A7CF54904D9EAF1D553EC983605E">
    <w:name w:val="AF62A7CF54904D9EAF1D553EC983605E"/>
  </w:style>
  <w:style w:type="paragraph" w:customStyle="1" w:styleId="F689494938C340BD913EE04B71162B9E">
    <w:name w:val="F689494938C340BD913EE04B71162B9E"/>
  </w:style>
  <w:style w:type="paragraph" w:customStyle="1" w:styleId="EB441D6A9F72469ABF5CEF183C0CEB43">
    <w:name w:val="EB441D6A9F72469ABF5CEF183C0CEB43"/>
  </w:style>
  <w:style w:type="paragraph" w:customStyle="1" w:styleId="B25224321FA449D9B349127F60D6CD66">
    <w:name w:val="B25224321FA449D9B349127F60D6CD66"/>
  </w:style>
  <w:style w:type="paragraph" w:customStyle="1" w:styleId="D99BBC4FF64441E98262290E3D3F7424">
    <w:name w:val="D99BBC4FF64441E98262290E3D3F7424"/>
  </w:style>
  <w:style w:type="paragraph" w:customStyle="1" w:styleId="B9D4A3863F644164827C7DF84322ADA7">
    <w:name w:val="B9D4A3863F644164827C7DF84322ADA7"/>
  </w:style>
  <w:style w:type="character" w:customStyle="1" w:styleId="Forte1">
    <w:name w:val="Forte1"/>
    <w:basedOn w:val="Fontepargpadro"/>
    <w:uiPriority w:val="10"/>
    <w:qFormat/>
    <w:rPr>
      <w:b/>
      <w:bCs/>
    </w:rPr>
  </w:style>
  <w:style w:type="paragraph" w:customStyle="1" w:styleId="4F23675ADB1F4766AF1260EACE459105">
    <w:name w:val="4F23675ADB1F4766AF1260EACE459105"/>
  </w:style>
  <w:style w:type="paragraph" w:customStyle="1" w:styleId="DB704DBB5D6B42FFB00CE1A501FF3944">
    <w:name w:val="DB704DBB5D6B42FFB00CE1A501FF3944"/>
  </w:style>
  <w:style w:type="paragraph" w:customStyle="1" w:styleId="1293204449BA430F9B714178D6C0D312">
    <w:name w:val="1293204449BA430F9B714178D6C0D312"/>
  </w:style>
  <w:style w:type="paragraph" w:customStyle="1" w:styleId="ACEC76B0022746208AACD0AF62F2514D">
    <w:name w:val="ACEC76B0022746208AACD0AF62F2514D"/>
  </w:style>
  <w:style w:type="paragraph" w:customStyle="1" w:styleId="2529496F383E45EFA968207028EE1BFC">
    <w:name w:val="2529496F383E45EFA968207028EE1BFC"/>
  </w:style>
  <w:style w:type="paragraph" w:customStyle="1" w:styleId="576BA9465DE142E483F501730A7DE4F0">
    <w:name w:val="576BA9465DE142E483F501730A7DE4F0"/>
  </w:style>
  <w:style w:type="paragraph" w:customStyle="1" w:styleId="845B97F81F2B4704AE4E85791752D87A">
    <w:name w:val="845B97F81F2B4704AE4E85791752D87A"/>
  </w:style>
  <w:style w:type="paragraph" w:customStyle="1" w:styleId="572A7A8164CC406790A96CE9179813E2">
    <w:name w:val="572A7A8164CC406790A96CE9179813E2"/>
  </w:style>
  <w:style w:type="paragraph" w:customStyle="1" w:styleId="5D4EAF2ABE8E44959236EA0F7C1DEC46">
    <w:name w:val="5D4EAF2ABE8E44959236EA0F7C1DEC46"/>
  </w:style>
  <w:style w:type="paragraph" w:customStyle="1" w:styleId="17F6C33AD9E941EABA16C9F2E6BC9AE4">
    <w:name w:val="17F6C33AD9E941EABA16C9F2E6BC9AE4"/>
  </w:style>
  <w:style w:type="paragraph" w:customStyle="1" w:styleId="1ECCEB1D26DA46D5847F812B2AC44CB2">
    <w:name w:val="1ECCEB1D26DA46D5847F812B2AC44C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</PublishDate>
  <Abstract>Nesse arquivo você irá poder consultar informações sobre o sistema para conseguir ter uma melhor usabilidade e experiência de uso.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02AADE-A2BC-441B-9099-D1E1F914E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E35E5A-8873-4588-B02F-711647315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</Template>
  <TotalTime>0</TotalTime>
  <Pages>9</Pages>
  <Words>373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guide</vt:lpstr>
      <vt:lpstr/>
    </vt:vector>
  </TitlesOfParts>
  <Company>Projeto II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creator>TONIELTON RODRIGUES DA MOTA</dc:creator>
  <cp:keywords/>
  <cp:lastModifiedBy>TONIELTON RODRIGUES DA MOTA</cp:lastModifiedBy>
  <cp:revision>2</cp:revision>
  <cp:lastPrinted>2016-06-09T00:24:00Z</cp:lastPrinted>
  <dcterms:created xsi:type="dcterms:W3CDTF">2016-06-09T00:28:00Z</dcterms:created>
  <dcterms:modified xsi:type="dcterms:W3CDTF">2016-06-09T00:28:00Z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